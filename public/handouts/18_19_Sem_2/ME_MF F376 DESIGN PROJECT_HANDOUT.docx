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5AF" w:rsidRPr="00D16DBA" w:rsidRDefault="002735AF" w:rsidP="005F73BF">
      <w:pPr>
        <w:spacing w:line="276" w:lineRule="auto"/>
        <w:jc w:val="center"/>
        <w:rPr>
          <w:b/>
          <w:bCs/>
          <w:lang w:val="en-IN"/>
        </w:rPr>
      </w:pPr>
      <w:r w:rsidRPr="00D16DBA">
        <w:rPr>
          <w:b/>
          <w:bCs/>
          <w:lang w:val="en-IN"/>
        </w:rPr>
        <w:t>BIRLA INSTI</w:t>
      </w:r>
      <w:r w:rsidR="005F73BF" w:rsidRPr="00D16DBA">
        <w:rPr>
          <w:b/>
          <w:bCs/>
          <w:lang w:val="en-IN"/>
        </w:rPr>
        <w:t xml:space="preserve">TUTE OF TECHNOLOGY AND SCIENCE – </w:t>
      </w:r>
      <w:r w:rsidRPr="00D16DBA">
        <w:rPr>
          <w:b/>
          <w:bCs/>
          <w:lang w:val="en-IN"/>
        </w:rPr>
        <w:t>PILANI</w:t>
      </w:r>
      <w:r w:rsidR="00D16DBA">
        <w:rPr>
          <w:b/>
          <w:bCs/>
          <w:lang w:val="en-IN"/>
        </w:rPr>
        <w:t>,</w:t>
      </w:r>
      <w:r w:rsidR="005F73BF" w:rsidRPr="00D16DBA">
        <w:rPr>
          <w:b/>
          <w:bCs/>
          <w:lang w:val="en-IN"/>
        </w:rPr>
        <w:t xml:space="preserve"> </w:t>
      </w:r>
      <w:r w:rsidRPr="00D16DBA">
        <w:rPr>
          <w:b/>
          <w:bCs/>
          <w:lang w:val="en-IN"/>
        </w:rPr>
        <w:t>HYDERABAD CAMPUS</w:t>
      </w:r>
    </w:p>
    <w:p w:rsidR="002735AF" w:rsidRPr="00D16DBA" w:rsidRDefault="00551463" w:rsidP="005F73BF">
      <w:pPr>
        <w:spacing w:line="276" w:lineRule="auto"/>
        <w:jc w:val="center"/>
        <w:rPr>
          <w:b/>
          <w:bCs/>
          <w:lang w:val="en-IN"/>
        </w:rPr>
      </w:pPr>
      <w:r>
        <w:rPr>
          <w:b/>
          <w:bCs/>
          <w:lang w:val="en-IN"/>
        </w:rPr>
        <w:t>SECOND</w:t>
      </w:r>
      <w:r w:rsidR="002735AF" w:rsidRPr="00D16DBA">
        <w:rPr>
          <w:b/>
          <w:bCs/>
          <w:lang w:val="en-IN"/>
        </w:rPr>
        <w:t xml:space="preserve"> SEMESTER 201</w:t>
      </w:r>
      <w:r w:rsidR="00115A44">
        <w:rPr>
          <w:b/>
          <w:bCs/>
          <w:lang w:val="en-IN"/>
        </w:rPr>
        <w:t>8</w:t>
      </w:r>
      <w:r w:rsidR="002735AF" w:rsidRPr="00D16DBA">
        <w:rPr>
          <w:b/>
          <w:bCs/>
          <w:lang w:val="en-IN"/>
        </w:rPr>
        <w:t>-201</w:t>
      </w:r>
      <w:r w:rsidR="00115A44">
        <w:rPr>
          <w:b/>
          <w:bCs/>
          <w:lang w:val="en-IN"/>
        </w:rPr>
        <w:t>9</w:t>
      </w:r>
    </w:p>
    <w:p w:rsidR="002735AF" w:rsidRPr="00D16DBA" w:rsidRDefault="002735AF" w:rsidP="005F73BF">
      <w:pPr>
        <w:spacing w:line="276" w:lineRule="auto"/>
        <w:jc w:val="center"/>
        <w:rPr>
          <w:b/>
          <w:bCs/>
          <w:u w:val="single"/>
          <w:lang w:val="en-IN"/>
        </w:rPr>
      </w:pPr>
      <w:r w:rsidRPr="00D16DBA">
        <w:rPr>
          <w:b/>
          <w:bCs/>
          <w:u w:val="single"/>
          <w:lang w:val="en-IN"/>
        </w:rPr>
        <w:t>(COURSE HANDOUT: PART</w:t>
      </w:r>
      <w:r w:rsidRPr="00D16DBA">
        <w:rPr>
          <w:u w:val="single"/>
          <w:lang w:val="en-IN"/>
        </w:rPr>
        <w:t>-</w:t>
      </w:r>
      <w:r w:rsidRPr="00D16DBA">
        <w:rPr>
          <w:b/>
          <w:bCs/>
          <w:u w:val="single"/>
          <w:lang w:val="en-IN"/>
        </w:rPr>
        <w:t>II)</w:t>
      </w:r>
    </w:p>
    <w:p w:rsidR="002735AF" w:rsidRPr="00E12658" w:rsidRDefault="002735AF" w:rsidP="009B31F8">
      <w:pPr>
        <w:pStyle w:val="BodyText"/>
        <w:rPr>
          <w:sz w:val="20"/>
          <w:lang w:val="en-IN"/>
        </w:rPr>
      </w:pPr>
    </w:p>
    <w:p w:rsidR="002735AF" w:rsidRPr="00E12658" w:rsidRDefault="002735AF" w:rsidP="00F70C3C">
      <w:pPr>
        <w:ind w:left="7200"/>
        <w:jc w:val="right"/>
        <w:rPr>
          <w:b/>
          <w:sz w:val="22"/>
          <w:lang w:val="en-IN"/>
        </w:rPr>
      </w:pPr>
      <w:r w:rsidRPr="00E12658">
        <w:rPr>
          <w:b/>
          <w:sz w:val="22"/>
          <w:lang w:val="en-IN"/>
        </w:rPr>
        <w:t xml:space="preserve">Date: </w:t>
      </w:r>
      <w:r w:rsidR="00551463">
        <w:rPr>
          <w:b/>
          <w:sz w:val="22"/>
          <w:lang w:val="en-IN"/>
        </w:rPr>
        <w:t>07.01</w:t>
      </w:r>
      <w:r w:rsidR="00115A44">
        <w:rPr>
          <w:b/>
          <w:sz w:val="22"/>
          <w:lang w:val="en-IN"/>
        </w:rPr>
        <w:t>.201</w:t>
      </w:r>
      <w:r w:rsidR="00551463">
        <w:rPr>
          <w:b/>
          <w:sz w:val="22"/>
          <w:lang w:val="en-IN"/>
        </w:rPr>
        <w:t>9</w:t>
      </w:r>
    </w:p>
    <w:p w:rsidR="002735AF" w:rsidRPr="00E12658" w:rsidRDefault="002735AF">
      <w:pPr>
        <w:pStyle w:val="BodyText"/>
        <w:rPr>
          <w:sz w:val="22"/>
          <w:lang w:val="en-IN"/>
        </w:rPr>
      </w:pPr>
    </w:p>
    <w:p w:rsidR="002735AF" w:rsidRPr="00E12658" w:rsidRDefault="005F73BF" w:rsidP="00A3057E">
      <w:pPr>
        <w:pStyle w:val="BodyText"/>
        <w:rPr>
          <w:lang w:val="en-IN"/>
        </w:rPr>
      </w:pPr>
      <w:r w:rsidRPr="00E12658">
        <w:rPr>
          <w:lang w:val="en-IN"/>
        </w:rPr>
        <w:t>In addition to Part-</w:t>
      </w:r>
      <w:r w:rsidR="002735AF" w:rsidRPr="00E12658">
        <w:rPr>
          <w:lang w:val="en-IN"/>
        </w:rPr>
        <w:t>I (a general handout for all courses appended to the time-table),</w:t>
      </w:r>
      <w:r w:rsidR="002E79AE">
        <w:rPr>
          <w:lang w:val="en-IN"/>
        </w:rPr>
        <w:t xml:space="preserve"> </w:t>
      </w:r>
      <w:r w:rsidR="002735AF" w:rsidRPr="00E12658">
        <w:rPr>
          <w:lang w:val="en-IN"/>
        </w:rPr>
        <w:t>this handout provides the specific details of this course.</w:t>
      </w:r>
    </w:p>
    <w:p w:rsidR="002735AF" w:rsidRPr="0088319C" w:rsidRDefault="002735AF" w:rsidP="00D75D23">
      <w:pPr>
        <w:jc w:val="both"/>
        <w:rPr>
          <w:sz w:val="18"/>
          <w:lang w:val="en-IN"/>
        </w:rPr>
      </w:pPr>
    </w:p>
    <w:p w:rsidR="002735AF" w:rsidRPr="00E12658" w:rsidRDefault="002735AF" w:rsidP="00C163C9">
      <w:pPr>
        <w:jc w:val="both"/>
        <w:rPr>
          <w:b/>
          <w:lang w:val="en-IN"/>
        </w:rPr>
      </w:pPr>
      <w:r w:rsidRPr="00E12658">
        <w:rPr>
          <w:b/>
          <w:bCs/>
          <w:iCs/>
          <w:lang w:val="en-IN"/>
        </w:rPr>
        <w:t>Course No.</w:t>
      </w:r>
      <w:r w:rsidRPr="00E12658">
        <w:rPr>
          <w:b/>
          <w:bCs/>
          <w:iCs/>
          <w:lang w:val="en-IN"/>
        </w:rPr>
        <w:tab/>
      </w:r>
      <w:r w:rsidRPr="00E12658">
        <w:rPr>
          <w:b/>
          <w:bCs/>
          <w:iCs/>
          <w:lang w:val="en-IN"/>
        </w:rPr>
        <w:tab/>
        <w:t>:</w:t>
      </w:r>
      <w:r w:rsidRPr="00E12658">
        <w:rPr>
          <w:b/>
          <w:bCs/>
          <w:iCs/>
          <w:lang w:val="en-IN"/>
        </w:rPr>
        <w:tab/>
      </w:r>
      <w:bookmarkStart w:id="0" w:name="OLE_LINK1"/>
      <w:bookmarkStart w:id="1" w:name="OLE_LINK2"/>
      <w:bookmarkStart w:id="2" w:name="OLE_LINK3"/>
      <w:r w:rsidRPr="00E12658">
        <w:rPr>
          <w:b/>
          <w:bCs/>
          <w:lang w:val="en-IN"/>
        </w:rPr>
        <w:t xml:space="preserve">ME </w:t>
      </w:r>
      <w:r w:rsidR="0023073D">
        <w:rPr>
          <w:b/>
          <w:bCs/>
          <w:lang w:val="en-IN"/>
        </w:rPr>
        <w:t>F/</w:t>
      </w:r>
      <w:r w:rsidR="009D7066" w:rsidRPr="009D7066">
        <w:rPr>
          <w:b/>
          <w:bCs/>
          <w:lang w:val="en-IN"/>
        </w:rPr>
        <w:t>M</w:t>
      </w:r>
      <w:r w:rsidR="009D7066">
        <w:rPr>
          <w:b/>
          <w:bCs/>
          <w:lang w:val="en-IN"/>
        </w:rPr>
        <w:t>F</w:t>
      </w:r>
      <w:r w:rsidR="009D7066" w:rsidRPr="009D7066">
        <w:rPr>
          <w:b/>
          <w:bCs/>
          <w:lang w:val="en-IN"/>
        </w:rPr>
        <w:t xml:space="preserve"> </w:t>
      </w:r>
      <w:proofErr w:type="spellStart"/>
      <w:r w:rsidR="009D7066" w:rsidRPr="009D7066">
        <w:rPr>
          <w:b/>
          <w:bCs/>
          <w:lang w:val="en-IN"/>
        </w:rPr>
        <w:t>F</w:t>
      </w:r>
      <w:r w:rsidR="009D7066">
        <w:rPr>
          <w:b/>
          <w:bCs/>
          <w:lang w:val="en-IN"/>
        </w:rPr>
        <w:t>376</w:t>
      </w:r>
      <w:proofErr w:type="spellEnd"/>
      <w:r w:rsidR="009D7066">
        <w:rPr>
          <w:b/>
          <w:bCs/>
          <w:lang w:val="en-IN"/>
        </w:rPr>
        <w:t>/377</w:t>
      </w:r>
      <w:bookmarkEnd w:id="0"/>
      <w:bookmarkEnd w:id="1"/>
      <w:bookmarkEnd w:id="2"/>
      <w:r w:rsidR="009D7066">
        <w:rPr>
          <w:b/>
          <w:bCs/>
          <w:lang w:val="en-IN"/>
        </w:rPr>
        <w:t xml:space="preserve"> </w:t>
      </w:r>
    </w:p>
    <w:p w:rsidR="002735AF" w:rsidRPr="00E12658" w:rsidRDefault="002735AF" w:rsidP="00C163C9">
      <w:pPr>
        <w:jc w:val="both"/>
        <w:rPr>
          <w:b/>
          <w:bCs/>
          <w:lang w:val="en-IN"/>
        </w:rPr>
      </w:pPr>
      <w:r w:rsidRPr="00E12658">
        <w:rPr>
          <w:b/>
          <w:bCs/>
          <w:iCs/>
          <w:lang w:val="en-IN"/>
        </w:rPr>
        <w:t>Course Title</w:t>
      </w:r>
      <w:r w:rsidRPr="00E12658">
        <w:rPr>
          <w:b/>
          <w:bCs/>
          <w:iCs/>
          <w:lang w:val="en-IN"/>
        </w:rPr>
        <w:tab/>
      </w:r>
      <w:r w:rsidRPr="00E12658">
        <w:rPr>
          <w:b/>
          <w:bCs/>
          <w:iCs/>
          <w:lang w:val="en-IN"/>
        </w:rPr>
        <w:tab/>
        <w:t>:</w:t>
      </w:r>
      <w:r w:rsidRPr="00E12658">
        <w:rPr>
          <w:b/>
          <w:lang w:val="en-IN"/>
        </w:rPr>
        <w:tab/>
      </w:r>
      <w:r w:rsidR="009D7066">
        <w:rPr>
          <w:b/>
          <w:lang w:val="en-IN"/>
        </w:rPr>
        <w:t>DESIGN PROJECT</w:t>
      </w:r>
    </w:p>
    <w:p w:rsidR="002735AF" w:rsidRPr="00CB6619" w:rsidRDefault="002735AF" w:rsidP="00C163C9">
      <w:pPr>
        <w:jc w:val="both"/>
        <w:rPr>
          <w:b/>
          <w:lang w:val="en-IN"/>
        </w:rPr>
      </w:pPr>
      <w:r w:rsidRPr="00CB6619">
        <w:rPr>
          <w:b/>
          <w:bCs/>
          <w:iCs/>
          <w:lang w:val="en-IN"/>
        </w:rPr>
        <w:t>Instructor-in-charge</w:t>
      </w:r>
      <w:r w:rsidRPr="00CB6619">
        <w:rPr>
          <w:b/>
          <w:bCs/>
          <w:iCs/>
          <w:lang w:val="en-IN"/>
        </w:rPr>
        <w:tab/>
        <w:t>:</w:t>
      </w:r>
      <w:r w:rsidRPr="00CB6619">
        <w:rPr>
          <w:b/>
          <w:bCs/>
          <w:iCs/>
          <w:lang w:val="en-IN"/>
        </w:rPr>
        <w:tab/>
      </w:r>
      <w:r w:rsidR="00115A44">
        <w:rPr>
          <w:b/>
          <w:bCs/>
          <w:iCs/>
          <w:lang w:val="en-IN"/>
        </w:rPr>
        <w:t>SANTANU PRASAD DATTA</w:t>
      </w:r>
    </w:p>
    <w:p w:rsidR="002735AF" w:rsidRPr="00CB6619" w:rsidRDefault="002735AF" w:rsidP="00D75D23">
      <w:pPr>
        <w:jc w:val="both"/>
        <w:rPr>
          <w:lang w:val="en-IN"/>
        </w:rPr>
      </w:pPr>
    </w:p>
    <w:p w:rsidR="002735AF" w:rsidRPr="009D7066" w:rsidRDefault="002735AF" w:rsidP="00BA1A45">
      <w:pPr>
        <w:numPr>
          <w:ilvl w:val="0"/>
          <w:numId w:val="4"/>
        </w:numPr>
        <w:spacing w:after="120"/>
        <w:jc w:val="both"/>
        <w:rPr>
          <w:b/>
          <w:bCs/>
          <w:lang w:val="en-IN"/>
        </w:rPr>
      </w:pPr>
      <w:r w:rsidRPr="009D7066">
        <w:rPr>
          <w:b/>
          <w:bCs/>
          <w:lang w:val="en-IN"/>
        </w:rPr>
        <w:t>Course Description</w:t>
      </w:r>
      <w:r w:rsidR="009D7066" w:rsidRPr="009D7066">
        <w:rPr>
          <w:b/>
          <w:bCs/>
          <w:lang w:val="en-IN"/>
        </w:rPr>
        <w:t>, Scope and Objective</w:t>
      </w:r>
    </w:p>
    <w:p w:rsidR="005F73BF" w:rsidRDefault="00775B5A" w:rsidP="000C5A84">
      <w:pPr>
        <w:tabs>
          <w:tab w:val="left" w:pos="1665"/>
        </w:tabs>
        <w:spacing w:line="276" w:lineRule="auto"/>
        <w:ind w:left="360"/>
        <w:jc w:val="both"/>
        <w:rPr>
          <w:bCs/>
          <w:lang w:val="en-IN"/>
        </w:rPr>
      </w:pPr>
      <w:r w:rsidRPr="00CB6619">
        <w:rPr>
          <w:lang w:val="en-IN"/>
        </w:rPr>
        <w:t xml:space="preserve">The purpose </w:t>
      </w:r>
      <w:r>
        <w:rPr>
          <w:lang w:val="en-IN"/>
        </w:rPr>
        <w:t xml:space="preserve">of this course is </w:t>
      </w:r>
      <w:r w:rsidR="009D7066" w:rsidRPr="009D7066">
        <w:rPr>
          <w:bCs/>
          <w:lang w:val="en-IN"/>
        </w:rPr>
        <w:t>to impart training in design of</w:t>
      </w:r>
      <w:r w:rsidR="009D7066">
        <w:rPr>
          <w:bCs/>
          <w:lang w:val="en-IN"/>
        </w:rPr>
        <w:t xml:space="preserve"> </w:t>
      </w:r>
      <w:r w:rsidR="009D7066" w:rsidRPr="009D7066">
        <w:rPr>
          <w:bCs/>
          <w:lang w:val="en-IN"/>
        </w:rPr>
        <w:t xml:space="preserve">product/process or other </w:t>
      </w:r>
      <w:r w:rsidRPr="009D7066">
        <w:rPr>
          <w:bCs/>
          <w:lang w:val="en-IN"/>
        </w:rPr>
        <w:t>artefact</w:t>
      </w:r>
      <w:r w:rsidR="009D7066" w:rsidRPr="009D7066">
        <w:rPr>
          <w:bCs/>
          <w:lang w:val="en-IN"/>
        </w:rPr>
        <w:t xml:space="preserve"> to the students in the</w:t>
      </w:r>
      <w:r>
        <w:rPr>
          <w:bCs/>
          <w:lang w:val="en-IN"/>
        </w:rPr>
        <w:t>ir</w:t>
      </w:r>
      <w:r w:rsidR="009D7066" w:rsidRPr="009D7066">
        <w:rPr>
          <w:bCs/>
          <w:lang w:val="en-IN"/>
        </w:rPr>
        <w:t xml:space="preserve"> discipline</w:t>
      </w:r>
      <w:r w:rsidR="009D7066">
        <w:rPr>
          <w:bCs/>
          <w:lang w:val="en-IN"/>
        </w:rPr>
        <w:t xml:space="preserve"> </w:t>
      </w:r>
      <w:r w:rsidR="009D7066" w:rsidRPr="009D7066">
        <w:rPr>
          <w:bCs/>
          <w:lang w:val="en-IN"/>
        </w:rPr>
        <w:t xml:space="preserve">or interdisciplinary </w:t>
      </w:r>
      <w:r>
        <w:rPr>
          <w:bCs/>
          <w:lang w:val="en-IN"/>
        </w:rPr>
        <w:t xml:space="preserve">research </w:t>
      </w:r>
      <w:r w:rsidR="009D7066" w:rsidRPr="009D7066">
        <w:rPr>
          <w:bCs/>
          <w:lang w:val="en-IN"/>
        </w:rPr>
        <w:t xml:space="preserve">areas. </w:t>
      </w:r>
      <w:r w:rsidRPr="00CB6619">
        <w:rPr>
          <w:lang w:val="en-IN"/>
        </w:rPr>
        <w:t>This course aims at providing</w:t>
      </w:r>
      <w:r>
        <w:rPr>
          <w:lang w:val="en-IN"/>
        </w:rPr>
        <w:t xml:space="preserve"> a foundation for pursuing research related activities in the spectrum of design concepts pertaining to processes or products. </w:t>
      </w:r>
      <w:r w:rsidRPr="00CB6619">
        <w:rPr>
          <w:lang w:val="en-IN"/>
        </w:rPr>
        <w:t>Emphasis is given to</w:t>
      </w:r>
      <w:r>
        <w:rPr>
          <w:lang w:val="en-IN"/>
        </w:rPr>
        <w:t xml:space="preserve"> the learning opportunities, which </w:t>
      </w:r>
      <w:r w:rsidRPr="00CB6619">
        <w:rPr>
          <w:lang w:val="en-IN"/>
        </w:rPr>
        <w:t>w</w:t>
      </w:r>
      <w:r>
        <w:rPr>
          <w:lang w:val="en-IN"/>
        </w:rPr>
        <w:t xml:space="preserve">ill certainly interest students to undertake high quality research project at par with their academic knowledge in designing of systems/sub-systems. </w:t>
      </w:r>
      <w:r w:rsidR="009D7066" w:rsidRPr="009D7066">
        <w:rPr>
          <w:bCs/>
          <w:lang w:val="en-IN"/>
        </w:rPr>
        <w:t>These courses are normally</w:t>
      </w:r>
      <w:r w:rsidR="009D7066">
        <w:rPr>
          <w:bCs/>
          <w:lang w:val="en-IN"/>
        </w:rPr>
        <w:t xml:space="preserve"> </w:t>
      </w:r>
      <w:r w:rsidR="009D7066" w:rsidRPr="009D7066">
        <w:rPr>
          <w:bCs/>
          <w:lang w:val="en-IN"/>
        </w:rPr>
        <w:t xml:space="preserve">available to students in third or higher levels. </w:t>
      </w:r>
      <w:r w:rsidR="009660D5">
        <w:rPr>
          <w:bCs/>
          <w:lang w:val="en-IN"/>
        </w:rPr>
        <w:t>The evaluation components are framed in such a manner to help student</w:t>
      </w:r>
      <w:r w:rsidR="00024A3F">
        <w:rPr>
          <w:bCs/>
          <w:lang w:val="en-IN"/>
        </w:rPr>
        <w:t>’</w:t>
      </w:r>
      <w:r w:rsidR="009660D5">
        <w:rPr>
          <w:bCs/>
          <w:lang w:val="en-IN"/>
        </w:rPr>
        <w:t>s to effectively perform in their project work</w:t>
      </w:r>
      <w:r w:rsidR="007E5831">
        <w:rPr>
          <w:bCs/>
          <w:lang w:val="en-IN"/>
        </w:rPr>
        <w:t xml:space="preserve"> under the guidance of their </w:t>
      </w:r>
      <w:r w:rsidR="004F576E">
        <w:rPr>
          <w:bCs/>
          <w:lang w:val="en-IN"/>
        </w:rPr>
        <w:t xml:space="preserve">respective </w:t>
      </w:r>
      <w:r w:rsidR="006035F5">
        <w:rPr>
          <w:bCs/>
          <w:lang w:val="en-IN"/>
        </w:rPr>
        <w:t>instructor</w:t>
      </w:r>
      <w:r w:rsidR="009660D5">
        <w:rPr>
          <w:bCs/>
          <w:lang w:val="en-IN"/>
        </w:rPr>
        <w:t>.</w:t>
      </w:r>
    </w:p>
    <w:p w:rsidR="009D7066" w:rsidRPr="0088319C" w:rsidRDefault="009D7066" w:rsidP="009D7066">
      <w:pPr>
        <w:tabs>
          <w:tab w:val="left" w:pos="1665"/>
        </w:tabs>
        <w:ind w:left="360"/>
        <w:jc w:val="both"/>
        <w:rPr>
          <w:bCs/>
          <w:sz w:val="20"/>
          <w:lang w:val="en-IN"/>
        </w:rPr>
      </w:pPr>
    </w:p>
    <w:p w:rsidR="004E0D22" w:rsidRPr="001650B8" w:rsidRDefault="009D7066" w:rsidP="0088319C">
      <w:pPr>
        <w:pStyle w:val="BodyText"/>
        <w:numPr>
          <w:ilvl w:val="0"/>
          <w:numId w:val="4"/>
        </w:numPr>
        <w:spacing w:after="120"/>
        <w:rPr>
          <w:b/>
          <w:bCs/>
          <w:lang w:val="en-IN"/>
        </w:rPr>
      </w:pPr>
      <w:r>
        <w:rPr>
          <w:b/>
          <w:bCs/>
          <w:lang w:val="en-IN"/>
        </w:rPr>
        <w:t>Plan of Work</w:t>
      </w:r>
      <w:r w:rsidR="00312A85" w:rsidRPr="001650B8">
        <w:rPr>
          <w:b/>
          <w:bCs/>
          <w:lang w:val="en-IN"/>
        </w:rPr>
        <w:t>:</w:t>
      </w:r>
    </w:p>
    <w:p w:rsidR="009D7066" w:rsidRPr="00CB6619" w:rsidRDefault="009D7066" w:rsidP="000C5A84">
      <w:pPr>
        <w:pStyle w:val="BodyText"/>
        <w:spacing w:line="276" w:lineRule="auto"/>
        <w:ind w:left="360"/>
        <w:rPr>
          <w:lang w:val="en-IN"/>
        </w:rPr>
      </w:pPr>
      <w:r w:rsidRPr="00CB6619">
        <w:rPr>
          <w:lang w:val="en-IN"/>
        </w:rPr>
        <w:t xml:space="preserve">The </w:t>
      </w:r>
      <w:r w:rsidRPr="009D7066">
        <w:rPr>
          <w:lang w:val="en-IN"/>
        </w:rPr>
        <w:t xml:space="preserve">plan of work for each student shall be decided by the respective instructor. The student should adhere to the plan of work </w:t>
      </w:r>
      <w:r w:rsidR="00CD1A23">
        <w:rPr>
          <w:lang w:val="en-IN"/>
        </w:rPr>
        <w:t xml:space="preserve">assigned by the instructor </w:t>
      </w:r>
      <w:r w:rsidRPr="009D7066">
        <w:rPr>
          <w:lang w:val="en-IN"/>
        </w:rPr>
        <w:t>and keep his/her instructor regularly updated on the work progress.</w:t>
      </w:r>
    </w:p>
    <w:p w:rsidR="00CB6619" w:rsidRPr="00994463" w:rsidRDefault="00CB6619" w:rsidP="00CB6619">
      <w:pPr>
        <w:pStyle w:val="BodyText"/>
        <w:rPr>
          <w:b/>
          <w:bCs/>
          <w:color w:val="7030A0"/>
          <w:lang w:val="en-IN"/>
        </w:rPr>
      </w:pPr>
    </w:p>
    <w:p w:rsidR="004E0D22" w:rsidRPr="00CD1A23" w:rsidRDefault="00CD1A23" w:rsidP="006D50A5">
      <w:pPr>
        <w:pStyle w:val="BodyText"/>
        <w:numPr>
          <w:ilvl w:val="0"/>
          <w:numId w:val="4"/>
        </w:numPr>
        <w:spacing w:after="120"/>
        <w:rPr>
          <w:lang w:val="en-IN"/>
        </w:rPr>
      </w:pPr>
      <w:r w:rsidRPr="00CD1A23">
        <w:rPr>
          <w:b/>
          <w:bCs/>
          <w:lang w:val="en-IN"/>
        </w:rPr>
        <w:t>Evaluation Scheme</w:t>
      </w:r>
    </w:p>
    <w:tbl>
      <w:tblPr>
        <w:tblW w:w="9226" w:type="dxa"/>
        <w:tblInd w:w="3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3600"/>
        <w:gridCol w:w="1748"/>
        <w:gridCol w:w="3068"/>
      </w:tblGrid>
      <w:tr w:rsidR="00CD1A23" w:rsidRPr="00902621" w:rsidTr="00CD1A23">
        <w:tc>
          <w:tcPr>
            <w:tcW w:w="810" w:type="dxa"/>
            <w:vAlign w:val="center"/>
          </w:tcPr>
          <w:p w:rsidR="00CD1A23" w:rsidRPr="00902621" w:rsidRDefault="00CD1A23" w:rsidP="00CD1A23">
            <w:pPr>
              <w:pStyle w:val="Heading3"/>
              <w:spacing w:line="276" w:lineRule="auto"/>
              <w:jc w:val="center"/>
              <w:rPr>
                <w:b/>
                <w:szCs w:val="24"/>
                <w:lang w:val="en-IN"/>
              </w:rPr>
            </w:pPr>
            <w:proofErr w:type="spellStart"/>
            <w:r>
              <w:rPr>
                <w:b/>
                <w:szCs w:val="24"/>
                <w:lang w:val="en-IN"/>
              </w:rPr>
              <w:t>S.No</w:t>
            </w:r>
            <w:proofErr w:type="spellEnd"/>
            <w:r>
              <w:rPr>
                <w:b/>
                <w:szCs w:val="24"/>
                <w:lang w:val="en-IN"/>
              </w:rPr>
              <w:t>.</w:t>
            </w:r>
          </w:p>
        </w:tc>
        <w:tc>
          <w:tcPr>
            <w:tcW w:w="3600" w:type="dxa"/>
            <w:vAlign w:val="center"/>
          </w:tcPr>
          <w:p w:rsidR="00CD1A23" w:rsidRPr="00902621" w:rsidRDefault="00CD1A23" w:rsidP="00CD1A23">
            <w:pPr>
              <w:pStyle w:val="Heading3"/>
              <w:spacing w:line="276" w:lineRule="auto"/>
              <w:jc w:val="center"/>
              <w:rPr>
                <w:b/>
                <w:szCs w:val="24"/>
                <w:lang w:val="en-IN"/>
              </w:rPr>
            </w:pPr>
            <w:r w:rsidRPr="00902621">
              <w:rPr>
                <w:b/>
                <w:szCs w:val="24"/>
                <w:lang w:val="en-IN"/>
              </w:rPr>
              <w:t>Evaluation Component</w:t>
            </w:r>
          </w:p>
        </w:tc>
        <w:tc>
          <w:tcPr>
            <w:tcW w:w="1748" w:type="dxa"/>
            <w:vAlign w:val="center"/>
          </w:tcPr>
          <w:p w:rsidR="00CD1A23" w:rsidRPr="00902621" w:rsidRDefault="00CD1A23" w:rsidP="00CD1A23">
            <w:pPr>
              <w:tabs>
                <w:tab w:val="left" w:pos="-720"/>
                <w:tab w:val="left" w:pos="720"/>
              </w:tabs>
              <w:suppressAutoHyphens/>
              <w:spacing w:line="276" w:lineRule="auto"/>
              <w:jc w:val="center"/>
              <w:rPr>
                <w:b/>
                <w:spacing w:val="-3"/>
                <w:lang w:val="en-IN"/>
              </w:rPr>
            </w:pPr>
            <w:r w:rsidRPr="00902621">
              <w:rPr>
                <w:b/>
                <w:spacing w:val="-3"/>
                <w:lang w:val="en-IN"/>
              </w:rPr>
              <w:t>Weightage (%)</w:t>
            </w:r>
          </w:p>
        </w:tc>
        <w:tc>
          <w:tcPr>
            <w:tcW w:w="3068" w:type="dxa"/>
            <w:vAlign w:val="center"/>
          </w:tcPr>
          <w:p w:rsidR="00CD1A23" w:rsidRPr="00902621" w:rsidRDefault="00CD1A23" w:rsidP="00CD1A23">
            <w:pPr>
              <w:tabs>
                <w:tab w:val="left" w:pos="-720"/>
                <w:tab w:val="left" w:pos="720"/>
              </w:tabs>
              <w:suppressAutoHyphens/>
              <w:spacing w:line="276" w:lineRule="auto"/>
              <w:jc w:val="center"/>
              <w:rPr>
                <w:b/>
                <w:spacing w:val="-3"/>
                <w:lang w:val="en-IN"/>
              </w:rPr>
            </w:pPr>
            <w:r w:rsidRPr="00902621">
              <w:rPr>
                <w:b/>
                <w:spacing w:val="-3"/>
                <w:lang w:val="en-IN"/>
              </w:rPr>
              <w:t>Date &amp; Time</w:t>
            </w:r>
          </w:p>
        </w:tc>
      </w:tr>
      <w:tr w:rsidR="00551463" w:rsidRPr="00902621" w:rsidTr="00CD1A23">
        <w:tc>
          <w:tcPr>
            <w:tcW w:w="810" w:type="dxa"/>
            <w:vAlign w:val="center"/>
          </w:tcPr>
          <w:p w:rsidR="00551463" w:rsidRPr="00CD1A23" w:rsidRDefault="00551463" w:rsidP="00551463">
            <w:pPr>
              <w:pStyle w:val="BodyText"/>
              <w:spacing w:before="120" w:line="276" w:lineRule="auto"/>
              <w:jc w:val="center"/>
              <w:rPr>
                <w:color w:val="000000"/>
              </w:rPr>
            </w:pPr>
            <w:r w:rsidRPr="00CD1A23">
              <w:rPr>
                <w:color w:val="000000"/>
              </w:rPr>
              <w:t>1</w:t>
            </w:r>
          </w:p>
        </w:tc>
        <w:tc>
          <w:tcPr>
            <w:tcW w:w="3600" w:type="dxa"/>
            <w:vAlign w:val="center"/>
          </w:tcPr>
          <w:p w:rsidR="00551463" w:rsidRPr="00CD1A23" w:rsidRDefault="00551463" w:rsidP="00551463">
            <w:pPr>
              <w:pStyle w:val="BodyText"/>
              <w:spacing w:before="120" w:line="276" w:lineRule="auto"/>
              <w:jc w:val="left"/>
              <w:rPr>
                <w:color w:val="000000"/>
              </w:rPr>
            </w:pPr>
            <w:r w:rsidRPr="00CD1A23">
              <w:rPr>
                <w:color w:val="000000"/>
              </w:rPr>
              <w:t>Project Outline &amp; Plan of Work</w:t>
            </w:r>
          </w:p>
        </w:tc>
        <w:tc>
          <w:tcPr>
            <w:tcW w:w="1748" w:type="dxa"/>
            <w:vAlign w:val="center"/>
          </w:tcPr>
          <w:p w:rsidR="00551463" w:rsidRPr="00CD1A23" w:rsidRDefault="00551463" w:rsidP="00551463">
            <w:pPr>
              <w:pStyle w:val="BodyText"/>
              <w:spacing w:before="120" w:line="276" w:lineRule="auto"/>
              <w:jc w:val="center"/>
              <w:rPr>
                <w:color w:val="000000"/>
              </w:rPr>
            </w:pPr>
            <w:r>
              <w:rPr>
                <w:color w:val="000000"/>
              </w:rPr>
              <w:t>5</w:t>
            </w:r>
          </w:p>
        </w:tc>
        <w:tc>
          <w:tcPr>
            <w:tcW w:w="3068" w:type="dxa"/>
            <w:vAlign w:val="center"/>
          </w:tcPr>
          <w:p w:rsidR="00551463" w:rsidRPr="00CD1A23" w:rsidRDefault="00551463" w:rsidP="00551463">
            <w:pPr>
              <w:pStyle w:val="BodyText"/>
              <w:spacing w:before="120" w:line="276" w:lineRule="auto"/>
              <w:jc w:val="center"/>
              <w:rPr>
                <w:color w:val="000000"/>
              </w:rPr>
            </w:pPr>
            <w:r>
              <w:rPr>
                <w:color w:val="000000"/>
              </w:rPr>
              <w:t xml:space="preserve"> 25.01.2019</w:t>
            </w:r>
          </w:p>
        </w:tc>
      </w:tr>
      <w:tr w:rsidR="00551463" w:rsidRPr="00902621" w:rsidTr="00CD1A23">
        <w:tc>
          <w:tcPr>
            <w:tcW w:w="810" w:type="dxa"/>
            <w:vAlign w:val="center"/>
          </w:tcPr>
          <w:p w:rsidR="00551463" w:rsidRPr="00CD1A23" w:rsidRDefault="00551463" w:rsidP="00551463">
            <w:pPr>
              <w:pStyle w:val="BodyText"/>
              <w:spacing w:before="120" w:line="276" w:lineRule="auto"/>
              <w:jc w:val="center"/>
              <w:rPr>
                <w:color w:val="000000"/>
              </w:rPr>
            </w:pPr>
            <w:r w:rsidRPr="00CD1A23">
              <w:rPr>
                <w:color w:val="000000"/>
              </w:rPr>
              <w:t>2</w:t>
            </w:r>
          </w:p>
        </w:tc>
        <w:tc>
          <w:tcPr>
            <w:tcW w:w="3600" w:type="dxa"/>
            <w:vAlign w:val="center"/>
          </w:tcPr>
          <w:p w:rsidR="00551463" w:rsidRPr="00CD1A23" w:rsidRDefault="00551463" w:rsidP="00551463">
            <w:pPr>
              <w:pStyle w:val="BodyText"/>
              <w:spacing w:before="120" w:line="276" w:lineRule="auto"/>
              <w:jc w:val="left"/>
              <w:rPr>
                <w:color w:val="000000"/>
              </w:rPr>
            </w:pPr>
            <w:r w:rsidRPr="00CD1A23">
              <w:rPr>
                <w:color w:val="000000"/>
              </w:rPr>
              <w:t>Seminar-I/Viva-I</w:t>
            </w:r>
          </w:p>
        </w:tc>
        <w:tc>
          <w:tcPr>
            <w:tcW w:w="1748" w:type="dxa"/>
            <w:vAlign w:val="center"/>
          </w:tcPr>
          <w:p w:rsidR="00551463" w:rsidRPr="00CD1A23" w:rsidRDefault="00551463" w:rsidP="00551463">
            <w:pPr>
              <w:pStyle w:val="BodyText"/>
              <w:spacing w:before="120" w:line="276" w:lineRule="auto"/>
              <w:jc w:val="center"/>
              <w:rPr>
                <w:color w:val="000000"/>
              </w:rPr>
            </w:pPr>
            <w:r w:rsidRPr="00CD1A23">
              <w:rPr>
                <w:color w:val="000000"/>
              </w:rPr>
              <w:t>10</w:t>
            </w:r>
          </w:p>
        </w:tc>
        <w:tc>
          <w:tcPr>
            <w:tcW w:w="3068" w:type="dxa"/>
            <w:vAlign w:val="center"/>
          </w:tcPr>
          <w:p w:rsidR="00551463" w:rsidRPr="00CD1A23" w:rsidRDefault="00551463" w:rsidP="00551463">
            <w:pPr>
              <w:pStyle w:val="BodyText"/>
              <w:spacing w:before="120" w:line="276" w:lineRule="auto"/>
              <w:jc w:val="center"/>
              <w:rPr>
                <w:color w:val="000000"/>
              </w:rPr>
            </w:pPr>
            <w:r>
              <w:rPr>
                <w:color w:val="000000"/>
              </w:rPr>
              <w:t xml:space="preserve"> 22.02.2019</w:t>
            </w:r>
          </w:p>
        </w:tc>
      </w:tr>
      <w:tr w:rsidR="00551463" w:rsidRPr="00902621" w:rsidTr="00CD1A23">
        <w:tc>
          <w:tcPr>
            <w:tcW w:w="810" w:type="dxa"/>
            <w:vAlign w:val="center"/>
          </w:tcPr>
          <w:p w:rsidR="00551463" w:rsidRPr="00CD1A23" w:rsidRDefault="00551463" w:rsidP="00551463">
            <w:pPr>
              <w:pStyle w:val="BodyText"/>
              <w:spacing w:before="120" w:line="276" w:lineRule="auto"/>
              <w:jc w:val="center"/>
              <w:rPr>
                <w:color w:val="000000"/>
              </w:rPr>
            </w:pPr>
            <w:r w:rsidRPr="00CD1A23">
              <w:rPr>
                <w:color w:val="000000"/>
              </w:rPr>
              <w:t>3</w:t>
            </w:r>
          </w:p>
        </w:tc>
        <w:tc>
          <w:tcPr>
            <w:tcW w:w="3600" w:type="dxa"/>
            <w:vAlign w:val="center"/>
          </w:tcPr>
          <w:p w:rsidR="00551463" w:rsidRPr="00CD1A23" w:rsidRDefault="00551463" w:rsidP="00551463">
            <w:pPr>
              <w:pStyle w:val="BodyText"/>
              <w:spacing w:before="120" w:line="276" w:lineRule="auto"/>
              <w:jc w:val="left"/>
              <w:rPr>
                <w:color w:val="000000"/>
              </w:rPr>
            </w:pPr>
            <w:proofErr w:type="spellStart"/>
            <w:r w:rsidRPr="00CD1A23">
              <w:rPr>
                <w:color w:val="000000"/>
              </w:rPr>
              <w:t>Midsem</w:t>
            </w:r>
            <w:proofErr w:type="spellEnd"/>
            <w:r w:rsidRPr="00CD1A23">
              <w:rPr>
                <w:color w:val="000000"/>
              </w:rPr>
              <w:t xml:space="preserve"> Report</w:t>
            </w:r>
          </w:p>
        </w:tc>
        <w:tc>
          <w:tcPr>
            <w:tcW w:w="1748" w:type="dxa"/>
            <w:vAlign w:val="center"/>
          </w:tcPr>
          <w:p w:rsidR="00551463" w:rsidRPr="00CD1A23" w:rsidRDefault="00551463" w:rsidP="00551463">
            <w:pPr>
              <w:pStyle w:val="BodyText"/>
              <w:spacing w:before="120" w:line="276" w:lineRule="auto"/>
              <w:jc w:val="center"/>
              <w:rPr>
                <w:color w:val="000000"/>
              </w:rPr>
            </w:pPr>
            <w:r w:rsidRPr="00CD1A23">
              <w:rPr>
                <w:color w:val="000000"/>
              </w:rPr>
              <w:t>10</w:t>
            </w:r>
          </w:p>
        </w:tc>
        <w:tc>
          <w:tcPr>
            <w:tcW w:w="3068" w:type="dxa"/>
            <w:vAlign w:val="center"/>
          </w:tcPr>
          <w:p w:rsidR="00551463" w:rsidRPr="00CD1A23" w:rsidRDefault="00551463" w:rsidP="00551463">
            <w:pPr>
              <w:pStyle w:val="BodyText"/>
              <w:spacing w:before="120" w:line="276" w:lineRule="auto"/>
              <w:jc w:val="center"/>
              <w:rPr>
                <w:color w:val="000000"/>
              </w:rPr>
            </w:pPr>
            <w:r>
              <w:rPr>
                <w:color w:val="000000"/>
              </w:rPr>
              <w:t xml:space="preserve"> 15.03.2019</w:t>
            </w:r>
          </w:p>
        </w:tc>
      </w:tr>
      <w:tr w:rsidR="00551463" w:rsidRPr="00902621" w:rsidTr="00CD1A23">
        <w:tc>
          <w:tcPr>
            <w:tcW w:w="810" w:type="dxa"/>
            <w:vAlign w:val="center"/>
          </w:tcPr>
          <w:p w:rsidR="00551463" w:rsidRPr="00CD1A23" w:rsidRDefault="00551463" w:rsidP="00551463">
            <w:pPr>
              <w:pStyle w:val="BodyText"/>
              <w:spacing w:before="120" w:line="276" w:lineRule="auto"/>
              <w:jc w:val="center"/>
              <w:rPr>
                <w:color w:val="000000"/>
              </w:rPr>
            </w:pPr>
            <w:r w:rsidRPr="00CD1A23">
              <w:rPr>
                <w:color w:val="000000"/>
              </w:rPr>
              <w:t>4</w:t>
            </w:r>
          </w:p>
        </w:tc>
        <w:tc>
          <w:tcPr>
            <w:tcW w:w="3600" w:type="dxa"/>
            <w:vAlign w:val="center"/>
          </w:tcPr>
          <w:p w:rsidR="00551463" w:rsidRPr="00CD1A23" w:rsidRDefault="00551463" w:rsidP="00551463">
            <w:pPr>
              <w:pStyle w:val="BodyText"/>
              <w:spacing w:before="120" w:line="276" w:lineRule="auto"/>
              <w:jc w:val="left"/>
              <w:rPr>
                <w:color w:val="000000"/>
              </w:rPr>
            </w:pPr>
            <w:proofErr w:type="spellStart"/>
            <w:r w:rsidRPr="00CD1A23">
              <w:rPr>
                <w:color w:val="000000"/>
              </w:rPr>
              <w:t>Midsem</w:t>
            </w:r>
            <w:proofErr w:type="spellEnd"/>
            <w:r w:rsidRPr="00CD1A23">
              <w:rPr>
                <w:color w:val="000000"/>
              </w:rPr>
              <w:t xml:space="preserve"> Seminar</w:t>
            </w:r>
          </w:p>
        </w:tc>
        <w:tc>
          <w:tcPr>
            <w:tcW w:w="1748" w:type="dxa"/>
            <w:vAlign w:val="center"/>
          </w:tcPr>
          <w:p w:rsidR="00551463" w:rsidRPr="00CD1A23" w:rsidRDefault="00551463" w:rsidP="00551463">
            <w:pPr>
              <w:pStyle w:val="BodyText"/>
              <w:spacing w:before="120" w:line="276" w:lineRule="auto"/>
              <w:jc w:val="center"/>
              <w:rPr>
                <w:color w:val="000000"/>
              </w:rPr>
            </w:pPr>
            <w:r w:rsidRPr="00CD1A23">
              <w:rPr>
                <w:color w:val="000000"/>
              </w:rPr>
              <w:t>15</w:t>
            </w:r>
          </w:p>
        </w:tc>
        <w:tc>
          <w:tcPr>
            <w:tcW w:w="3068" w:type="dxa"/>
            <w:vAlign w:val="center"/>
          </w:tcPr>
          <w:p w:rsidR="00551463" w:rsidRPr="00CD1A23" w:rsidRDefault="00551463" w:rsidP="00551463">
            <w:pPr>
              <w:pStyle w:val="BodyText"/>
              <w:spacing w:before="120" w:line="276" w:lineRule="auto"/>
              <w:jc w:val="center"/>
              <w:rPr>
                <w:color w:val="000000"/>
              </w:rPr>
            </w:pPr>
            <w:r>
              <w:rPr>
                <w:color w:val="000000"/>
              </w:rPr>
              <w:t xml:space="preserve"> 15.03.2019</w:t>
            </w:r>
          </w:p>
        </w:tc>
      </w:tr>
      <w:tr w:rsidR="00551463" w:rsidRPr="00902621" w:rsidTr="00CD1A23">
        <w:tc>
          <w:tcPr>
            <w:tcW w:w="810" w:type="dxa"/>
            <w:vAlign w:val="center"/>
          </w:tcPr>
          <w:p w:rsidR="00551463" w:rsidRPr="00CD1A23" w:rsidRDefault="00551463" w:rsidP="00551463">
            <w:pPr>
              <w:pStyle w:val="BodyText"/>
              <w:spacing w:before="120" w:line="276" w:lineRule="auto"/>
              <w:jc w:val="center"/>
              <w:rPr>
                <w:color w:val="000000"/>
              </w:rPr>
            </w:pPr>
            <w:r w:rsidRPr="00CD1A23">
              <w:rPr>
                <w:color w:val="000000"/>
              </w:rPr>
              <w:t>5</w:t>
            </w:r>
          </w:p>
        </w:tc>
        <w:tc>
          <w:tcPr>
            <w:tcW w:w="3600" w:type="dxa"/>
            <w:vAlign w:val="center"/>
          </w:tcPr>
          <w:p w:rsidR="00551463" w:rsidRPr="00CD1A23" w:rsidRDefault="00551463" w:rsidP="00551463">
            <w:pPr>
              <w:pStyle w:val="BodyText"/>
              <w:spacing w:before="120" w:line="276" w:lineRule="auto"/>
              <w:jc w:val="left"/>
              <w:rPr>
                <w:color w:val="000000"/>
              </w:rPr>
            </w:pPr>
            <w:r w:rsidRPr="00CD1A23">
              <w:rPr>
                <w:color w:val="000000"/>
              </w:rPr>
              <w:t>Final Report</w:t>
            </w:r>
          </w:p>
        </w:tc>
        <w:tc>
          <w:tcPr>
            <w:tcW w:w="1748" w:type="dxa"/>
            <w:vAlign w:val="center"/>
          </w:tcPr>
          <w:p w:rsidR="00551463" w:rsidRPr="00CD1A23" w:rsidRDefault="00551463" w:rsidP="00551463">
            <w:pPr>
              <w:pStyle w:val="BodyText"/>
              <w:spacing w:before="120" w:line="276" w:lineRule="auto"/>
              <w:jc w:val="center"/>
              <w:rPr>
                <w:color w:val="000000"/>
              </w:rPr>
            </w:pPr>
            <w:r w:rsidRPr="00CD1A23">
              <w:rPr>
                <w:color w:val="000000"/>
              </w:rPr>
              <w:t>25</w:t>
            </w:r>
          </w:p>
        </w:tc>
        <w:tc>
          <w:tcPr>
            <w:tcW w:w="3068" w:type="dxa"/>
            <w:vAlign w:val="center"/>
          </w:tcPr>
          <w:p w:rsidR="00551463" w:rsidRPr="00CD1A23" w:rsidRDefault="00551463" w:rsidP="00551463">
            <w:pPr>
              <w:pStyle w:val="BodyText"/>
              <w:spacing w:before="120" w:line="276" w:lineRule="auto"/>
              <w:jc w:val="center"/>
              <w:rPr>
                <w:color w:val="000000"/>
              </w:rPr>
            </w:pPr>
            <w:r>
              <w:rPr>
                <w:color w:val="000000"/>
              </w:rPr>
              <w:t>28.04.2019</w:t>
            </w:r>
          </w:p>
        </w:tc>
      </w:tr>
      <w:tr w:rsidR="00551463" w:rsidRPr="00902621" w:rsidTr="00CD1A23">
        <w:tc>
          <w:tcPr>
            <w:tcW w:w="810" w:type="dxa"/>
            <w:vAlign w:val="center"/>
          </w:tcPr>
          <w:p w:rsidR="00551463" w:rsidRPr="00CD1A23" w:rsidRDefault="00551463" w:rsidP="00551463">
            <w:pPr>
              <w:pStyle w:val="BodyText"/>
              <w:spacing w:before="120" w:line="276" w:lineRule="auto"/>
              <w:jc w:val="center"/>
              <w:rPr>
                <w:color w:val="000000"/>
              </w:rPr>
            </w:pPr>
            <w:r w:rsidRPr="00CD1A23">
              <w:rPr>
                <w:color w:val="000000"/>
              </w:rPr>
              <w:t>6</w:t>
            </w:r>
          </w:p>
        </w:tc>
        <w:tc>
          <w:tcPr>
            <w:tcW w:w="3600" w:type="dxa"/>
            <w:vAlign w:val="center"/>
          </w:tcPr>
          <w:p w:rsidR="00551463" w:rsidRPr="00CD1A23" w:rsidRDefault="00551463" w:rsidP="00551463">
            <w:pPr>
              <w:pStyle w:val="BodyText"/>
              <w:spacing w:before="120" w:line="276" w:lineRule="auto"/>
              <w:jc w:val="left"/>
              <w:rPr>
                <w:color w:val="000000"/>
              </w:rPr>
            </w:pPr>
            <w:r w:rsidRPr="00CD1A23">
              <w:rPr>
                <w:color w:val="000000"/>
              </w:rPr>
              <w:t>Final Seminar and Viva</w:t>
            </w:r>
          </w:p>
        </w:tc>
        <w:tc>
          <w:tcPr>
            <w:tcW w:w="1748" w:type="dxa"/>
            <w:vAlign w:val="center"/>
          </w:tcPr>
          <w:p w:rsidR="00551463" w:rsidRPr="00CD1A23" w:rsidRDefault="00551463" w:rsidP="00551463">
            <w:pPr>
              <w:pStyle w:val="BodyText"/>
              <w:spacing w:before="120" w:line="276" w:lineRule="auto"/>
              <w:jc w:val="center"/>
              <w:rPr>
                <w:color w:val="000000"/>
              </w:rPr>
            </w:pPr>
            <w:r w:rsidRPr="00CD1A23">
              <w:rPr>
                <w:color w:val="000000"/>
              </w:rPr>
              <w:t>20</w:t>
            </w:r>
          </w:p>
        </w:tc>
        <w:tc>
          <w:tcPr>
            <w:tcW w:w="3068" w:type="dxa"/>
            <w:vAlign w:val="center"/>
          </w:tcPr>
          <w:p w:rsidR="00551463" w:rsidRPr="00CD1A23" w:rsidRDefault="00551463" w:rsidP="00551463">
            <w:pPr>
              <w:pStyle w:val="BodyText"/>
              <w:spacing w:before="120" w:line="276" w:lineRule="auto"/>
              <w:rPr>
                <w:color w:val="000000"/>
              </w:rPr>
            </w:pPr>
            <w:r>
              <w:rPr>
                <w:color w:val="000000"/>
              </w:rPr>
              <w:t xml:space="preserve">               28.04.2019</w:t>
            </w:r>
          </w:p>
        </w:tc>
      </w:tr>
      <w:tr w:rsidR="00551463" w:rsidRPr="00902621" w:rsidTr="00CD1A23">
        <w:tc>
          <w:tcPr>
            <w:tcW w:w="810" w:type="dxa"/>
            <w:vAlign w:val="center"/>
          </w:tcPr>
          <w:p w:rsidR="00551463" w:rsidRPr="00CD1A23" w:rsidRDefault="00551463" w:rsidP="00551463">
            <w:pPr>
              <w:pStyle w:val="BodyText"/>
              <w:spacing w:before="120" w:line="276" w:lineRule="auto"/>
              <w:jc w:val="center"/>
              <w:rPr>
                <w:color w:val="000000"/>
              </w:rPr>
            </w:pPr>
            <w:r w:rsidRPr="00CD1A23">
              <w:rPr>
                <w:color w:val="000000"/>
              </w:rPr>
              <w:t>7</w:t>
            </w:r>
          </w:p>
        </w:tc>
        <w:tc>
          <w:tcPr>
            <w:tcW w:w="3600" w:type="dxa"/>
            <w:vAlign w:val="center"/>
          </w:tcPr>
          <w:p w:rsidR="00551463" w:rsidRPr="00CD1A23" w:rsidRDefault="00551463" w:rsidP="00551463">
            <w:pPr>
              <w:pStyle w:val="BodyText"/>
              <w:spacing w:before="120" w:line="276" w:lineRule="auto"/>
              <w:jc w:val="left"/>
              <w:rPr>
                <w:color w:val="000000"/>
              </w:rPr>
            </w:pPr>
            <w:r w:rsidRPr="00CD1A23">
              <w:rPr>
                <w:color w:val="000000"/>
              </w:rPr>
              <w:t>Weekly Interactions</w:t>
            </w:r>
            <w:r>
              <w:rPr>
                <w:color w:val="000000"/>
              </w:rPr>
              <w:t xml:space="preserve"> </w:t>
            </w:r>
            <w:r>
              <w:rPr>
                <w:spacing w:val="-2"/>
              </w:rPr>
              <w:t>and Diary</w:t>
            </w:r>
          </w:p>
        </w:tc>
        <w:tc>
          <w:tcPr>
            <w:tcW w:w="1748" w:type="dxa"/>
            <w:vAlign w:val="center"/>
          </w:tcPr>
          <w:p w:rsidR="00551463" w:rsidRPr="00CD1A23" w:rsidRDefault="00551463" w:rsidP="00551463">
            <w:pPr>
              <w:pStyle w:val="BodyText"/>
              <w:spacing w:before="120" w:line="276" w:lineRule="auto"/>
              <w:jc w:val="center"/>
              <w:rPr>
                <w:color w:val="000000"/>
              </w:rPr>
            </w:pPr>
            <w:r w:rsidRPr="00CD1A23">
              <w:rPr>
                <w:color w:val="000000"/>
              </w:rPr>
              <w:t>1</w:t>
            </w:r>
            <w:r>
              <w:rPr>
                <w:color w:val="000000"/>
              </w:rPr>
              <w:t>5</w:t>
            </w:r>
          </w:p>
        </w:tc>
        <w:tc>
          <w:tcPr>
            <w:tcW w:w="3068" w:type="dxa"/>
            <w:vAlign w:val="center"/>
          </w:tcPr>
          <w:p w:rsidR="00551463" w:rsidRPr="00CD1A23" w:rsidRDefault="00551463" w:rsidP="00551463">
            <w:pPr>
              <w:pStyle w:val="BodyText"/>
              <w:spacing w:before="120" w:line="276" w:lineRule="auto"/>
              <w:jc w:val="center"/>
              <w:rPr>
                <w:color w:val="000000"/>
              </w:rPr>
            </w:pPr>
            <w:r>
              <w:rPr>
                <w:color w:val="000000"/>
              </w:rPr>
              <w:t>28.04.2019</w:t>
            </w:r>
          </w:p>
        </w:tc>
      </w:tr>
    </w:tbl>
    <w:p w:rsidR="004E0D22" w:rsidRPr="00770CC1" w:rsidRDefault="004E0D22" w:rsidP="004E0D22">
      <w:pPr>
        <w:pStyle w:val="BodyText"/>
        <w:ind w:left="360"/>
        <w:rPr>
          <w:sz w:val="14"/>
          <w:lang w:val="en-IN"/>
        </w:rPr>
      </w:pPr>
    </w:p>
    <w:p w:rsidR="004E0D22" w:rsidRDefault="00204804" w:rsidP="0078683D">
      <w:pPr>
        <w:pStyle w:val="BodyText"/>
        <w:numPr>
          <w:ilvl w:val="0"/>
          <w:numId w:val="4"/>
        </w:numPr>
        <w:spacing w:before="120"/>
        <w:rPr>
          <w:color w:val="000000"/>
        </w:rPr>
      </w:pPr>
      <w:proofErr w:type="spellStart"/>
      <w:r w:rsidRPr="00204804">
        <w:rPr>
          <w:b/>
          <w:color w:val="000000"/>
        </w:rPr>
        <w:t>Midsem</w:t>
      </w:r>
      <w:proofErr w:type="spellEnd"/>
      <w:r w:rsidRPr="00204804">
        <w:rPr>
          <w:b/>
          <w:color w:val="000000"/>
        </w:rPr>
        <w:t xml:space="preserve"> Grading:</w:t>
      </w:r>
      <w:r w:rsidRPr="00204804">
        <w:rPr>
          <w:color w:val="000000"/>
        </w:rPr>
        <w:t xml:space="preserve"> Mid semester grading will be done after the mid semester seminar.</w:t>
      </w:r>
    </w:p>
    <w:p w:rsidR="000C5A84" w:rsidRPr="007E5831" w:rsidRDefault="000C5A84" w:rsidP="000C5A84">
      <w:pPr>
        <w:pStyle w:val="BodyText"/>
        <w:spacing w:before="120"/>
        <w:ind w:left="360"/>
        <w:rPr>
          <w:color w:val="000000"/>
          <w:sz w:val="14"/>
        </w:rPr>
      </w:pPr>
    </w:p>
    <w:p w:rsidR="00FF67CC" w:rsidRDefault="00204804" w:rsidP="007C4D0A">
      <w:pPr>
        <w:pStyle w:val="BodyText"/>
        <w:numPr>
          <w:ilvl w:val="0"/>
          <w:numId w:val="4"/>
        </w:numPr>
        <w:spacing w:before="120" w:line="276" w:lineRule="auto"/>
        <w:rPr>
          <w:lang w:val="en-IN"/>
        </w:rPr>
      </w:pPr>
      <w:r w:rsidRPr="00FF67CC">
        <w:rPr>
          <w:b/>
          <w:lang w:val="en-IN"/>
        </w:rPr>
        <w:t>Grading Procedure:</w:t>
      </w:r>
      <w:r w:rsidRPr="00FF67CC">
        <w:rPr>
          <w:lang w:val="en-IN"/>
        </w:rPr>
        <w:t xml:space="preserve"> In addition to what is mentioned in Part I of the handout, the grading will be done mainly on the basis of the progress made towards attainment of the project objectives and will recognize that each Instructor has given specific task situation in which the student </w:t>
      </w:r>
      <w:r w:rsidRPr="00FF67CC">
        <w:rPr>
          <w:lang w:val="en-IN"/>
        </w:rPr>
        <w:lastRenderedPageBreak/>
        <w:t>participates in a cognitive manner. Thus each Instructor will recommend a grade for his student for the consideration of the Instructor-in-charge. In a specialized course of this nature, the respective Instructor's assessment of the student vis-a-vis the objective of the project would be the central criteria for arriving at final grade.</w:t>
      </w:r>
    </w:p>
    <w:p w:rsidR="00FF67CC" w:rsidRPr="00FF67CC" w:rsidRDefault="00FF67CC" w:rsidP="00FF67CC">
      <w:pPr>
        <w:pStyle w:val="ListParagraph"/>
        <w:rPr>
          <w:sz w:val="2"/>
          <w:lang w:val="en-IN"/>
        </w:rPr>
      </w:pPr>
    </w:p>
    <w:p w:rsidR="00FF67CC" w:rsidRPr="00FF67CC" w:rsidRDefault="00FF67CC" w:rsidP="00FF67CC">
      <w:pPr>
        <w:pStyle w:val="BodyText"/>
        <w:spacing w:before="120" w:line="276" w:lineRule="auto"/>
        <w:ind w:left="360"/>
        <w:rPr>
          <w:sz w:val="2"/>
          <w:lang w:val="en-IN"/>
        </w:rPr>
      </w:pPr>
    </w:p>
    <w:p w:rsidR="00204804" w:rsidRPr="00204804" w:rsidRDefault="00204804" w:rsidP="00204804">
      <w:pPr>
        <w:pStyle w:val="BodyText"/>
        <w:numPr>
          <w:ilvl w:val="0"/>
          <w:numId w:val="4"/>
        </w:numPr>
        <w:spacing w:before="120" w:line="276" w:lineRule="auto"/>
        <w:rPr>
          <w:lang w:val="en-IN"/>
        </w:rPr>
      </w:pPr>
      <w:r w:rsidRPr="00204804">
        <w:rPr>
          <w:b/>
          <w:lang w:val="en-IN"/>
        </w:rPr>
        <w:t>General:</w:t>
      </w:r>
      <w:r w:rsidRPr="00204804">
        <w:rPr>
          <w:lang w:val="en-IN"/>
        </w:rPr>
        <w:t xml:space="preserve"> It is the student's responsibility to ensure:</w:t>
      </w:r>
    </w:p>
    <w:p w:rsidR="00204804" w:rsidRPr="00204804" w:rsidRDefault="00204804" w:rsidP="00204804">
      <w:pPr>
        <w:pStyle w:val="BodyText"/>
        <w:spacing w:before="120" w:line="276" w:lineRule="auto"/>
        <w:ind w:left="360"/>
        <w:rPr>
          <w:lang w:val="en-IN"/>
        </w:rPr>
      </w:pPr>
      <w:r w:rsidRPr="00204804">
        <w:rPr>
          <w:lang w:val="en-IN"/>
        </w:rPr>
        <w:t>•</w:t>
      </w:r>
      <w:r w:rsidRPr="00204804">
        <w:rPr>
          <w:lang w:val="en-IN"/>
        </w:rPr>
        <w:tab/>
        <w:t>Continuous interaction with the Instructor.</w:t>
      </w:r>
    </w:p>
    <w:p w:rsidR="00204804" w:rsidRPr="00204804" w:rsidRDefault="00204804" w:rsidP="00204804">
      <w:pPr>
        <w:pStyle w:val="BodyText"/>
        <w:spacing w:before="120" w:line="276" w:lineRule="auto"/>
        <w:ind w:left="360"/>
        <w:rPr>
          <w:lang w:val="en-IN"/>
        </w:rPr>
      </w:pPr>
      <w:r w:rsidRPr="00204804">
        <w:rPr>
          <w:lang w:val="en-IN"/>
        </w:rPr>
        <w:t>•</w:t>
      </w:r>
      <w:r w:rsidRPr="00204804">
        <w:rPr>
          <w:lang w:val="en-IN"/>
        </w:rPr>
        <w:tab/>
        <w:t>Work to the satisfaction of the Instructor.</w:t>
      </w:r>
    </w:p>
    <w:p w:rsidR="00204804" w:rsidRPr="00204804" w:rsidRDefault="00204804" w:rsidP="00204804">
      <w:pPr>
        <w:pStyle w:val="BodyText"/>
        <w:spacing w:before="120" w:line="276" w:lineRule="auto"/>
        <w:ind w:left="360"/>
        <w:rPr>
          <w:lang w:val="en-IN"/>
        </w:rPr>
      </w:pPr>
      <w:r w:rsidRPr="00204804">
        <w:rPr>
          <w:lang w:val="en-IN"/>
        </w:rPr>
        <w:t>•</w:t>
      </w:r>
      <w:r w:rsidRPr="00204804">
        <w:rPr>
          <w:lang w:val="en-IN"/>
        </w:rPr>
        <w:tab/>
        <w:t>Adherence to the plan of work.</w:t>
      </w:r>
    </w:p>
    <w:p w:rsidR="00204804" w:rsidRPr="00204804" w:rsidRDefault="00204804" w:rsidP="00204804">
      <w:pPr>
        <w:pStyle w:val="BodyText"/>
        <w:spacing w:before="120" w:line="276" w:lineRule="auto"/>
        <w:ind w:left="360"/>
        <w:rPr>
          <w:lang w:val="en-IN"/>
        </w:rPr>
      </w:pPr>
      <w:r w:rsidRPr="00204804">
        <w:rPr>
          <w:lang w:val="en-IN"/>
        </w:rPr>
        <w:t>•</w:t>
      </w:r>
      <w:r w:rsidRPr="00204804">
        <w:rPr>
          <w:lang w:val="en-IN"/>
        </w:rPr>
        <w:tab/>
        <w:t>Evaluation(s) to be completed by the due date.</w:t>
      </w:r>
    </w:p>
    <w:p w:rsidR="004E0D22" w:rsidRPr="00FF67CC" w:rsidRDefault="004E0D22" w:rsidP="004E0D22">
      <w:pPr>
        <w:pStyle w:val="BodyText"/>
        <w:ind w:left="360"/>
        <w:rPr>
          <w:sz w:val="6"/>
          <w:lang w:val="en-IN"/>
        </w:rPr>
      </w:pPr>
    </w:p>
    <w:p w:rsidR="000C5A84" w:rsidRPr="00FF67CC" w:rsidRDefault="000C5A84" w:rsidP="000C5A84">
      <w:pPr>
        <w:pStyle w:val="BodyText"/>
        <w:spacing w:before="120" w:line="276" w:lineRule="auto"/>
        <w:ind w:left="360"/>
        <w:rPr>
          <w:sz w:val="2"/>
          <w:lang w:val="en-IN"/>
        </w:rPr>
      </w:pPr>
    </w:p>
    <w:p w:rsidR="00204804" w:rsidRDefault="00204804" w:rsidP="00204804">
      <w:pPr>
        <w:pStyle w:val="BodyText"/>
        <w:numPr>
          <w:ilvl w:val="0"/>
          <w:numId w:val="4"/>
        </w:numPr>
        <w:spacing w:before="120" w:line="276" w:lineRule="auto"/>
        <w:rPr>
          <w:lang w:val="en-IN"/>
        </w:rPr>
      </w:pPr>
      <w:r w:rsidRPr="00204804">
        <w:rPr>
          <w:b/>
          <w:lang w:val="en-IN"/>
        </w:rPr>
        <w:t>Notices:</w:t>
      </w:r>
      <w:r w:rsidRPr="00204804">
        <w:rPr>
          <w:lang w:val="en-IN"/>
        </w:rPr>
        <w:t xml:space="preserve"> All notices concerning this course shall be put-up only on the Mechanical Engineering Department Notice Board/CMS.</w:t>
      </w:r>
    </w:p>
    <w:p w:rsidR="000C5A84" w:rsidRPr="00FF67CC" w:rsidRDefault="000C5A84" w:rsidP="000C5A84">
      <w:pPr>
        <w:pStyle w:val="BodyText"/>
        <w:spacing w:before="120" w:line="276" w:lineRule="auto"/>
        <w:ind w:left="360"/>
        <w:rPr>
          <w:sz w:val="8"/>
          <w:lang w:val="en-IN"/>
        </w:rPr>
      </w:pPr>
    </w:p>
    <w:p w:rsidR="002735AF" w:rsidRPr="009A6917" w:rsidRDefault="00204804" w:rsidP="006A59B6">
      <w:pPr>
        <w:pStyle w:val="BodyText"/>
        <w:numPr>
          <w:ilvl w:val="0"/>
          <w:numId w:val="4"/>
        </w:numPr>
        <w:spacing w:before="120" w:line="276" w:lineRule="auto"/>
        <w:rPr>
          <w:lang w:val="en-IN"/>
        </w:rPr>
      </w:pPr>
      <w:r w:rsidRPr="00204804">
        <w:rPr>
          <w:b/>
          <w:lang w:val="en-IN"/>
        </w:rPr>
        <w:t xml:space="preserve">Project Report: </w:t>
      </w:r>
    </w:p>
    <w:p w:rsidR="009A6917" w:rsidRDefault="009A6917" w:rsidP="00FB6AE8">
      <w:pPr>
        <w:pStyle w:val="ListParagraph"/>
        <w:jc w:val="both"/>
        <w:rPr>
          <w:lang w:val="en-IN"/>
        </w:rPr>
      </w:pPr>
    </w:p>
    <w:p w:rsidR="009A6917" w:rsidRDefault="009A6917" w:rsidP="00FB6AE8">
      <w:pPr>
        <w:pStyle w:val="BodyTextIndent2"/>
        <w:spacing w:line="360" w:lineRule="auto"/>
        <w:jc w:val="both"/>
        <w:rPr>
          <w:b/>
        </w:rPr>
      </w:pPr>
      <w:r>
        <w:t xml:space="preserve">The project report shall be submitted to your Instructor. The reports will be checked by the instructor using </w:t>
      </w:r>
      <w:r w:rsidR="002C623F">
        <w:rPr>
          <w:b/>
        </w:rPr>
        <w:t>TURNITIN</w:t>
      </w:r>
      <w:r>
        <w:t xml:space="preserve"> software. </w:t>
      </w:r>
      <w:r>
        <w:rPr>
          <w:b/>
        </w:rPr>
        <w:t xml:space="preserve">A soft copy of the </w:t>
      </w:r>
      <w:proofErr w:type="spellStart"/>
      <w:r>
        <w:rPr>
          <w:b/>
        </w:rPr>
        <w:t>midsem</w:t>
      </w:r>
      <w:proofErr w:type="spellEnd"/>
      <w:r>
        <w:rPr>
          <w:b/>
        </w:rPr>
        <w:t xml:space="preserve"> and final report is to be submitted to the Instructor in-charge.</w:t>
      </w:r>
    </w:p>
    <w:p w:rsidR="009A6917" w:rsidRPr="00204804" w:rsidRDefault="009A6917" w:rsidP="009A6917">
      <w:pPr>
        <w:pStyle w:val="BodyText"/>
        <w:spacing w:before="120" w:line="276" w:lineRule="auto"/>
        <w:ind w:left="360"/>
        <w:rPr>
          <w:lang w:val="en-IN"/>
        </w:rPr>
      </w:pPr>
      <w:bookmarkStart w:id="3" w:name="_GoBack"/>
      <w:bookmarkEnd w:id="3"/>
    </w:p>
    <w:p w:rsidR="007B6A6F" w:rsidRPr="0035353E" w:rsidRDefault="007B6A6F" w:rsidP="007B6A6F">
      <w:pPr>
        <w:jc w:val="both"/>
        <w:rPr>
          <w:bCs/>
        </w:rPr>
      </w:pPr>
      <w:r>
        <w:rPr>
          <w:b/>
          <w:bCs/>
        </w:rPr>
        <w:t xml:space="preserve">9. </w:t>
      </w:r>
      <w:r w:rsidRPr="0078221E">
        <w:rPr>
          <w:b/>
          <w:bCs/>
        </w:rPr>
        <w:t xml:space="preserve">Academic Honesty and Integrity Policy: </w:t>
      </w:r>
      <w:r w:rsidRPr="0078221E">
        <w:rPr>
          <w:bCs/>
        </w:rPr>
        <w:t>Academic honesty and integrity are to be maintained by all the students throughout the semester and no type of academic dishonesty is acceptable.</w:t>
      </w:r>
    </w:p>
    <w:p w:rsidR="002735AF" w:rsidRPr="00994463" w:rsidRDefault="002735AF" w:rsidP="00DC6D57">
      <w:pPr>
        <w:ind w:left="360"/>
        <w:jc w:val="both"/>
        <w:rPr>
          <w:sz w:val="12"/>
          <w:lang w:val="en-IN"/>
        </w:rPr>
      </w:pPr>
    </w:p>
    <w:p w:rsidR="00B22722" w:rsidRDefault="00B22722" w:rsidP="00DC6D57">
      <w:pPr>
        <w:ind w:left="360"/>
        <w:jc w:val="both"/>
        <w:rPr>
          <w:lang w:val="en-IN"/>
        </w:rPr>
      </w:pPr>
    </w:p>
    <w:p w:rsidR="002735AF" w:rsidRPr="0023073D" w:rsidRDefault="002735AF">
      <w:pPr>
        <w:pStyle w:val="Heading5"/>
        <w:rPr>
          <w:lang w:val="en-IN"/>
        </w:rPr>
      </w:pPr>
      <w:r w:rsidRPr="00E12658">
        <w:rPr>
          <w:lang w:val="en-IN"/>
        </w:rPr>
        <w:t>Instructor-in-Charge</w:t>
      </w:r>
    </w:p>
    <w:p w:rsidR="00236A66" w:rsidRPr="00E12658" w:rsidRDefault="00B22722" w:rsidP="00965E9A">
      <w:pPr>
        <w:pStyle w:val="Heading4"/>
        <w:jc w:val="right"/>
        <w:rPr>
          <w:lang w:val="en-IN"/>
        </w:rPr>
      </w:pP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00204804" w:rsidRPr="0023073D">
        <w:rPr>
          <w:lang w:val="en-IN"/>
        </w:rPr>
        <w:t xml:space="preserve">ME </w:t>
      </w:r>
      <w:r w:rsidR="00204804" w:rsidRPr="0023073D">
        <w:rPr>
          <w:bCs w:val="0"/>
          <w:lang w:val="en-IN"/>
        </w:rPr>
        <w:t>F/</w:t>
      </w:r>
      <w:r w:rsidR="00204804" w:rsidRPr="0023073D">
        <w:rPr>
          <w:lang w:val="en-IN"/>
        </w:rPr>
        <w:t>M</w:t>
      </w:r>
      <w:r w:rsidR="00204804" w:rsidRPr="0023073D">
        <w:rPr>
          <w:bCs w:val="0"/>
          <w:lang w:val="en-IN"/>
        </w:rPr>
        <w:t>F</w:t>
      </w:r>
      <w:r w:rsidR="00204804" w:rsidRPr="00204804">
        <w:rPr>
          <w:lang w:val="en-IN"/>
        </w:rPr>
        <w:t xml:space="preserve"> F</w:t>
      </w:r>
      <w:r w:rsidR="00204804" w:rsidRPr="00204804">
        <w:rPr>
          <w:bCs w:val="0"/>
          <w:lang w:val="en-IN"/>
        </w:rPr>
        <w:t xml:space="preserve"> 376/377</w:t>
      </w:r>
    </w:p>
    <w:sectPr w:rsidR="00236A66" w:rsidRPr="00E12658" w:rsidSect="00770CC1">
      <w:pgSz w:w="11907" w:h="16839" w:code="9"/>
      <w:pgMar w:top="990" w:right="1017" w:bottom="1440" w:left="99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B0B30"/>
    <w:multiLevelType w:val="hybridMultilevel"/>
    <w:tmpl w:val="DF3A4552"/>
    <w:lvl w:ilvl="0" w:tplc="F910860C">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0AA93594"/>
    <w:multiLevelType w:val="hybridMultilevel"/>
    <w:tmpl w:val="720E07A2"/>
    <w:lvl w:ilvl="0" w:tplc="EBD018AA">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B421A3A"/>
    <w:multiLevelType w:val="hybridMultilevel"/>
    <w:tmpl w:val="615C749E"/>
    <w:lvl w:ilvl="0" w:tplc="684A3E58">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4E219FB"/>
    <w:multiLevelType w:val="hybridMultilevel"/>
    <w:tmpl w:val="BA1A1B4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1A11E4C"/>
    <w:multiLevelType w:val="hybridMultilevel"/>
    <w:tmpl w:val="4BD0F602"/>
    <w:lvl w:ilvl="0" w:tplc="72861E4A">
      <w:start w:val="1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95401AE"/>
    <w:multiLevelType w:val="hybridMultilevel"/>
    <w:tmpl w:val="1AB03FE6"/>
    <w:lvl w:ilvl="0" w:tplc="C5C836C2">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37E786A"/>
    <w:multiLevelType w:val="hybridMultilevel"/>
    <w:tmpl w:val="720E07A2"/>
    <w:lvl w:ilvl="0" w:tplc="EBD018AA">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99357F2"/>
    <w:multiLevelType w:val="hybridMultilevel"/>
    <w:tmpl w:val="9888303C"/>
    <w:lvl w:ilvl="0" w:tplc="140EA86A">
      <w:start w:val="12"/>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7"/>
  </w:num>
  <w:num w:numId="2">
    <w:abstractNumId w:val="4"/>
  </w:num>
  <w:num w:numId="3">
    <w:abstractNumId w:val="3"/>
  </w:num>
  <w:num w:numId="4">
    <w:abstractNumId w:val="0"/>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B7"/>
    <w:rsid w:val="0000433B"/>
    <w:rsid w:val="0000502B"/>
    <w:rsid w:val="0000557A"/>
    <w:rsid w:val="00011C6B"/>
    <w:rsid w:val="00017F9C"/>
    <w:rsid w:val="00022A30"/>
    <w:rsid w:val="00024A3F"/>
    <w:rsid w:val="00026139"/>
    <w:rsid w:val="000261D6"/>
    <w:rsid w:val="000303F6"/>
    <w:rsid w:val="000359FE"/>
    <w:rsid w:val="00035CC5"/>
    <w:rsid w:val="00040B39"/>
    <w:rsid w:val="00045052"/>
    <w:rsid w:val="00050D4D"/>
    <w:rsid w:val="000525BF"/>
    <w:rsid w:val="00055DEF"/>
    <w:rsid w:val="0006245C"/>
    <w:rsid w:val="00063E92"/>
    <w:rsid w:val="00067D9D"/>
    <w:rsid w:val="0007266C"/>
    <w:rsid w:val="0007336D"/>
    <w:rsid w:val="00083C1A"/>
    <w:rsid w:val="00084E2D"/>
    <w:rsid w:val="000910DB"/>
    <w:rsid w:val="00091FFB"/>
    <w:rsid w:val="000B123A"/>
    <w:rsid w:val="000B50B2"/>
    <w:rsid w:val="000B7275"/>
    <w:rsid w:val="000C5A84"/>
    <w:rsid w:val="000F38C0"/>
    <w:rsid w:val="000F4A26"/>
    <w:rsid w:val="000F7876"/>
    <w:rsid w:val="00100981"/>
    <w:rsid w:val="001078F0"/>
    <w:rsid w:val="00111A9C"/>
    <w:rsid w:val="001152EE"/>
    <w:rsid w:val="00115A44"/>
    <w:rsid w:val="00131546"/>
    <w:rsid w:val="00132C35"/>
    <w:rsid w:val="001366E9"/>
    <w:rsid w:val="00141113"/>
    <w:rsid w:val="0015309F"/>
    <w:rsid w:val="001534D4"/>
    <w:rsid w:val="00157496"/>
    <w:rsid w:val="00162DA6"/>
    <w:rsid w:val="001650B8"/>
    <w:rsid w:val="001665ED"/>
    <w:rsid w:val="00166F01"/>
    <w:rsid w:val="0016718E"/>
    <w:rsid w:val="00171502"/>
    <w:rsid w:val="00180089"/>
    <w:rsid w:val="00183029"/>
    <w:rsid w:val="00186EF1"/>
    <w:rsid w:val="0018727A"/>
    <w:rsid w:val="001930DB"/>
    <w:rsid w:val="001A0777"/>
    <w:rsid w:val="001A292A"/>
    <w:rsid w:val="001A2C20"/>
    <w:rsid w:val="001A598B"/>
    <w:rsid w:val="001A6641"/>
    <w:rsid w:val="001A7C26"/>
    <w:rsid w:val="001B21E9"/>
    <w:rsid w:val="001B586E"/>
    <w:rsid w:val="001C2B0A"/>
    <w:rsid w:val="001C3EA8"/>
    <w:rsid w:val="001C5285"/>
    <w:rsid w:val="001C52A6"/>
    <w:rsid w:val="001D3D30"/>
    <w:rsid w:val="001D3F75"/>
    <w:rsid w:val="001D51A3"/>
    <w:rsid w:val="001E0C43"/>
    <w:rsid w:val="001E0E71"/>
    <w:rsid w:val="001E2FF8"/>
    <w:rsid w:val="001F7082"/>
    <w:rsid w:val="001F7133"/>
    <w:rsid w:val="001F7A28"/>
    <w:rsid w:val="002005EB"/>
    <w:rsid w:val="00204804"/>
    <w:rsid w:val="00205E03"/>
    <w:rsid w:val="00206067"/>
    <w:rsid w:val="002263EB"/>
    <w:rsid w:val="002276FB"/>
    <w:rsid w:val="002300B0"/>
    <w:rsid w:val="0023073D"/>
    <w:rsid w:val="002333ED"/>
    <w:rsid w:val="0023612B"/>
    <w:rsid w:val="002362B0"/>
    <w:rsid w:val="00236A66"/>
    <w:rsid w:val="00236F89"/>
    <w:rsid w:val="00243C3D"/>
    <w:rsid w:val="0024522A"/>
    <w:rsid w:val="0024727B"/>
    <w:rsid w:val="00250215"/>
    <w:rsid w:val="00253A8C"/>
    <w:rsid w:val="00255F97"/>
    <w:rsid w:val="0025674C"/>
    <w:rsid w:val="00261A55"/>
    <w:rsid w:val="002647BA"/>
    <w:rsid w:val="00266562"/>
    <w:rsid w:val="00272CAA"/>
    <w:rsid w:val="002731E9"/>
    <w:rsid w:val="002735AF"/>
    <w:rsid w:val="00273DF1"/>
    <w:rsid w:val="00274568"/>
    <w:rsid w:val="00275887"/>
    <w:rsid w:val="0028260F"/>
    <w:rsid w:val="00295CA4"/>
    <w:rsid w:val="002A063D"/>
    <w:rsid w:val="002A26CD"/>
    <w:rsid w:val="002A41F5"/>
    <w:rsid w:val="002A4FF4"/>
    <w:rsid w:val="002B1CF4"/>
    <w:rsid w:val="002B4017"/>
    <w:rsid w:val="002B4FF9"/>
    <w:rsid w:val="002B5021"/>
    <w:rsid w:val="002C533C"/>
    <w:rsid w:val="002C579D"/>
    <w:rsid w:val="002C60D9"/>
    <w:rsid w:val="002C623F"/>
    <w:rsid w:val="002D2D4B"/>
    <w:rsid w:val="002D5352"/>
    <w:rsid w:val="002E79AE"/>
    <w:rsid w:val="002F1BA4"/>
    <w:rsid w:val="00312A85"/>
    <w:rsid w:val="00321929"/>
    <w:rsid w:val="00326D72"/>
    <w:rsid w:val="00350430"/>
    <w:rsid w:val="00355DE8"/>
    <w:rsid w:val="003641D6"/>
    <w:rsid w:val="00372A31"/>
    <w:rsid w:val="003768D6"/>
    <w:rsid w:val="00380E6A"/>
    <w:rsid w:val="003860A4"/>
    <w:rsid w:val="003B063B"/>
    <w:rsid w:val="003C0A93"/>
    <w:rsid w:val="003C49CB"/>
    <w:rsid w:val="003C63A6"/>
    <w:rsid w:val="003D17FE"/>
    <w:rsid w:val="003E0D9E"/>
    <w:rsid w:val="003E4658"/>
    <w:rsid w:val="003E6C01"/>
    <w:rsid w:val="003F082D"/>
    <w:rsid w:val="003F1428"/>
    <w:rsid w:val="003F5984"/>
    <w:rsid w:val="004003D8"/>
    <w:rsid w:val="0040145F"/>
    <w:rsid w:val="004104EA"/>
    <w:rsid w:val="00410B9D"/>
    <w:rsid w:val="00426081"/>
    <w:rsid w:val="00436B75"/>
    <w:rsid w:val="00436DDB"/>
    <w:rsid w:val="004379FE"/>
    <w:rsid w:val="00437FE7"/>
    <w:rsid w:val="004412BA"/>
    <w:rsid w:val="004432F3"/>
    <w:rsid w:val="00444535"/>
    <w:rsid w:val="00444BD2"/>
    <w:rsid w:val="0045066F"/>
    <w:rsid w:val="00465D20"/>
    <w:rsid w:val="004675DD"/>
    <w:rsid w:val="004742EB"/>
    <w:rsid w:val="004754D7"/>
    <w:rsid w:val="00494652"/>
    <w:rsid w:val="004B08D3"/>
    <w:rsid w:val="004B2513"/>
    <w:rsid w:val="004B7A13"/>
    <w:rsid w:val="004B7E6A"/>
    <w:rsid w:val="004C02E5"/>
    <w:rsid w:val="004C270D"/>
    <w:rsid w:val="004D3BDB"/>
    <w:rsid w:val="004E0D22"/>
    <w:rsid w:val="004E2ABC"/>
    <w:rsid w:val="004E382B"/>
    <w:rsid w:val="004E539B"/>
    <w:rsid w:val="004F31A9"/>
    <w:rsid w:val="004F4AF0"/>
    <w:rsid w:val="004F576E"/>
    <w:rsid w:val="005019CE"/>
    <w:rsid w:val="00502950"/>
    <w:rsid w:val="00502AC5"/>
    <w:rsid w:val="00506BA2"/>
    <w:rsid w:val="00511BC6"/>
    <w:rsid w:val="005145A9"/>
    <w:rsid w:val="00515385"/>
    <w:rsid w:val="005158FC"/>
    <w:rsid w:val="005162B2"/>
    <w:rsid w:val="005226ED"/>
    <w:rsid w:val="00522AF2"/>
    <w:rsid w:val="00527039"/>
    <w:rsid w:val="00533DFF"/>
    <w:rsid w:val="00534A4D"/>
    <w:rsid w:val="00541605"/>
    <w:rsid w:val="0055111C"/>
    <w:rsid w:val="00551463"/>
    <w:rsid w:val="00553E50"/>
    <w:rsid w:val="0055530B"/>
    <w:rsid w:val="0056180F"/>
    <w:rsid w:val="005649D2"/>
    <w:rsid w:val="00566C08"/>
    <w:rsid w:val="00567D87"/>
    <w:rsid w:val="0059266C"/>
    <w:rsid w:val="005A48D4"/>
    <w:rsid w:val="005A7501"/>
    <w:rsid w:val="005C173E"/>
    <w:rsid w:val="005C240A"/>
    <w:rsid w:val="005C68E9"/>
    <w:rsid w:val="005D0ED1"/>
    <w:rsid w:val="005E0426"/>
    <w:rsid w:val="005E0C8C"/>
    <w:rsid w:val="005E51A7"/>
    <w:rsid w:val="005E5AAB"/>
    <w:rsid w:val="005F2753"/>
    <w:rsid w:val="005F3AEF"/>
    <w:rsid w:val="005F73BF"/>
    <w:rsid w:val="006035F5"/>
    <w:rsid w:val="00604777"/>
    <w:rsid w:val="00611820"/>
    <w:rsid w:val="006120BC"/>
    <w:rsid w:val="00612BA0"/>
    <w:rsid w:val="00613359"/>
    <w:rsid w:val="006157F7"/>
    <w:rsid w:val="0062026A"/>
    <w:rsid w:val="00621FF5"/>
    <w:rsid w:val="00626993"/>
    <w:rsid w:val="006277D1"/>
    <w:rsid w:val="00646648"/>
    <w:rsid w:val="006466E9"/>
    <w:rsid w:val="0064726D"/>
    <w:rsid w:val="00654A85"/>
    <w:rsid w:val="00655A97"/>
    <w:rsid w:val="00665555"/>
    <w:rsid w:val="006669E4"/>
    <w:rsid w:val="00671880"/>
    <w:rsid w:val="00672CC8"/>
    <w:rsid w:val="00672DBC"/>
    <w:rsid w:val="00673079"/>
    <w:rsid w:val="00675658"/>
    <w:rsid w:val="00683114"/>
    <w:rsid w:val="00683241"/>
    <w:rsid w:val="006865AC"/>
    <w:rsid w:val="006949FA"/>
    <w:rsid w:val="006A1E5F"/>
    <w:rsid w:val="006A5DF3"/>
    <w:rsid w:val="006B055D"/>
    <w:rsid w:val="006B66EB"/>
    <w:rsid w:val="006C0EEE"/>
    <w:rsid w:val="006C2B3B"/>
    <w:rsid w:val="006C412E"/>
    <w:rsid w:val="006C53E0"/>
    <w:rsid w:val="006D2D00"/>
    <w:rsid w:val="006D5AA8"/>
    <w:rsid w:val="006E1B8B"/>
    <w:rsid w:val="006E2B37"/>
    <w:rsid w:val="006E3F38"/>
    <w:rsid w:val="006F13F8"/>
    <w:rsid w:val="006F1831"/>
    <w:rsid w:val="006F2071"/>
    <w:rsid w:val="006F2618"/>
    <w:rsid w:val="006F5700"/>
    <w:rsid w:val="00707F4C"/>
    <w:rsid w:val="00711993"/>
    <w:rsid w:val="007122E5"/>
    <w:rsid w:val="007159AA"/>
    <w:rsid w:val="00722F3F"/>
    <w:rsid w:val="00724D7D"/>
    <w:rsid w:val="007329C0"/>
    <w:rsid w:val="007362FA"/>
    <w:rsid w:val="00743CC2"/>
    <w:rsid w:val="00746434"/>
    <w:rsid w:val="0074678E"/>
    <w:rsid w:val="00755563"/>
    <w:rsid w:val="00756E90"/>
    <w:rsid w:val="0076320E"/>
    <w:rsid w:val="00770CC1"/>
    <w:rsid w:val="00775B5A"/>
    <w:rsid w:val="0077736D"/>
    <w:rsid w:val="007907BE"/>
    <w:rsid w:val="007A178C"/>
    <w:rsid w:val="007A3934"/>
    <w:rsid w:val="007B59A4"/>
    <w:rsid w:val="007B6A6F"/>
    <w:rsid w:val="007B6E59"/>
    <w:rsid w:val="007C4DE7"/>
    <w:rsid w:val="007D3DE8"/>
    <w:rsid w:val="007D7086"/>
    <w:rsid w:val="007D7F0A"/>
    <w:rsid w:val="007E2A41"/>
    <w:rsid w:val="007E4FBE"/>
    <w:rsid w:val="007E5831"/>
    <w:rsid w:val="007E64F4"/>
    <w:rsid w:val="007E6A18"/>
    <w:rsid w:val="007F0AB9"/>
    <w:rsid w:val="007F3199"/>
    <w:rsid w:val="00800169"/>
    <w:rsid w:val="0080190A"/>
    <w:rsid w:val="00802800"/>
    <w:rsid w:val="0080625B"/>
    <w:rsid w:val="008078D6"/>
    <w:rsid w:val="008136E8"/>
    <w:rsid w:val="0081718F"/>
    <w:rsid w:val="00820588"/>
    <w:rsid w:val="008249D3"/>
    <w:rsid w:val="00824C6E"/>
    <w:rsid w:val="00833334"/>
    <w:rsid w:val="00843019"/>
    <w:rsid w:val="0084495B"/>
    <w:rsid w:val="008464B9"/>
    <w:rsid w:val="008554E7"/>
    <w:rsid w:val="00862616"/>
    <w:rsid w:val="00871C9A"/>
    <w:rsid w:val="008768E4"/>
    <w:rsid w:val="00880B2B"/>
    <w:rsid w:val="0088319C"/>
    <w:rsid w:val="00883C99"/>
    <w:rsid w:val="00884CA8"/>
    <w:rsid w:val="008862EC"/>
    <w:rsid w:val="00887EA5"/>
    <w:rsid w:val="00891CE2"/>
    <w:rsid w:val="008A4E47"/>
    <w:rsid w:val="008A5E1A"/>
    <w:rsid w:val="008B0530"/>
    <w:rsid w:val="008B4298"/>
    <w:rsid w:val="008C603C"/>
    <w:rsid w:val="008C634F"/>
    <w:rsid w:val="008D0D68"/>
    <w:rsid w:val="008D3326"/>
    <w:rsid w:val="008D6547"/>
    <w:rsid w:val="00902621"/>
    <w:rsid w:val="009127B7"/>
    <w:rsid w:val="00916008"/>
    <w:rsid w:val="009173BD"/>
    <w:rsid w:val="00926F4F"/>
    <w:rsid w:val="00932368"/>
    <w:rsid w:val="009378F1"/>
    <w:rsid w:val="00947747"/>
    <w:rsid w:val="009550EF"/>
    <w:rsid w:val="009563F4"/>
    <w:rsid w:val="009565C8"/>
    <w:rsid w:val="0096257C"/>
    <w:rsid w:val="0096485C"/>
    <w:rsid w:val="00965E9A"/>
    <w:rsid w:val="009660D5"/>
    <w:rsid w:val="0096739D"/>
    <w:rsid w:val="009702A3"/>
    <w:rsid w:val="00973BA6"/>
    <w:rsid w:val="0098061C"/>
    <w:rsid w:val="0098084D"/>
    <w:rsid w:val="00987C75"/>
    <w:rsid w:val="00994463"/>
    <w:rsid w:val="009A1934"/>
    <w:rsid w:val="009A263A"/>
    <w:rsid w:val="009A6917"/>
    <w:rsid w:val="009B045B"/>
    <w:rsid w:val="009B1414"/>
    <w:rsid w:val="009B31F8"/>
    <w:rsid w:val="009C2ACE"/>
    <w:rsid w:val="009C5433"/>
    <w:rsid w:val="009C79A7"/>
    <w:rsid w:val="009D1203"/>
    <w:rsid w:val="009D19A3"/>
    <w:rsid w:val="009D1CFD"/>
    <w:rsid w:val="009D7066"/>
    <w:rsid w:val="00A01574"/>
    <w:rsid w:val="00A06D78"/>
    <w:rsid w:val="00A11032"/>
    <w:rsid w:val="00A15CAD"/>
    <w:rsid w:val="00A17D1C"/>
    <w:rsid w:val="00A2453C"/>
    <w:rsid w:val="00A3057E"/>
    <w:rsid w:val="00A310A2"/>
    <w:rsid w:val="00A3316D"/>
    <w:rsid w:val="00A34D20"/>
    <w:rsid w:val="00A435A2"/>
    <w:rsid w:val="00A4592F"/>
    <w:rsid w:val="00A5333A"/>
    <w:rsid w:val="00A54AD1"/>
    <w:rsid w:val="00A56B5B"/>
    <w:rsid w:val="00A605F7"/>
    <w:rsid w:val="00A67F5A"/>
    <w:rsid w:val="00A70DBC"/>
    <w:rsid w:val="00A730E9"/>
    <w:rsid w:val="00A77966"/>
    <w:rsid w:val="00A8166D"/>
    <w:rsid w:val="00A85B01"/>
    <w:rsid w:val="00A92332"/>
    <w:rsid w:val="00A97014"/>
    <w:rsid w:val="00AA0E05"/>
    <w:rsid w:val="00AA2203"/>
    <w:rsid w:val="00AA26E3"/>
    <w:rsid w:val="00AA78FE"/>
    <w:rsid w:val="00AA79DC"/>
    <w:rsid w:val="00AE4861"/>
    <w:rsid w:val="00AE59B8"/>
    <w:rsid w:val="00AE672E"/>
    <w:rsid w:val="00AE7BD8"/>
    <w:rsid w:val="00AF3BD5"/>
    <w:rsid w:val="00B02A9E"/>
    <w:rsid w:val="00B02ACE"/>
    <w:rsid w:val="00B07460"/>
    <w:rsid w:val="00B11E59"/>
    <w:rsid w:val="00B13145"/>
    <w:rsid w:val="00B133E9"/>
    <w:rsid w:val="00B22722"/>
    <w:rsid w:val="00B24163"/>
    <w:rsid w:val="00B25A51"/>
    <w:rsid w:val="00B27597"/>
    <w:rsid w:val="00B27B78"/>
    <w:rsid w:val="00B31698"/>
    <w:rsid w:val="00B37691"/>
    <w:rsid w:val="00B4027B"/>
    <w:rsid w:val="00B4304B"/>
    <w:rsid w:val="00B514C4"/>
    <w:rsid w:val="00B56694"/>
    <w:rsid w:val="00B63842"/>
    <w:rsid w:val="00B6448E"/>
    <w:rsid w:val="00B767A1"/>
    <w:rsid w:val="00B82267"/>
    <w:rsid w:val="00BA2377"/>
    <w:rsid w:val="00BB287E"/>
    <w:rsid w:val="00BB4408"/>
    <w:rsid w:val="00BB591A"/>
    <w:rsid w:val="00BC2A99"/>
    <w:rsid w:val="00BE241B"/>
    <w:rsid w:val="00BE4DAA"/>
    <w:rsid w:val="00BE7094"/>
    <w:rsid w:val="00BF2452"/>
    <w:rsid w:val="00BF519E"/>
    <w:rsid w:val="00C06623"/>
    <w:rsid w:val="00C163C9"/>
    <w:rsid w:val="00C17443"/>
    <w:rsid w:val="00C22C4B"/>
    <w:rsid w:val="00C239AC"/>
    <w:rsid w:val="00C273F6"/>
    <w:rsid w:val="00C343B7"/>
    <w:rsid w:val="00C35D10"/>
    <w:rsid w:val="00C42F9B"/>
    <w:rsid w:val="00C44EEB"/>
    <w:rsid w:val="00C57097"/>
    <w:rsid w:val="00C6085D"/>
    <w:rsid w:val="00C66250"/>
    <w:rsid w:val="00C71984"/>
    <w:rsid w:val="00C773E1"/>
    <w:rsid w:val="00C852D1"/>
    <w:rsid w:val="00C8580D"/>
    <w:rsid w:val="00C957F4"/>
    <w:rsid w:val="00CB29EC"/>
    <w:rsid w:val="00CB393B"/>
    <w:rsid w:val="00CB48C3"/>
    <w:rsid w:val="00CB5CD7"/>
    <w:rsid w:val="00CB6619"/>
    <w:rsid w:val="00CB776D"/>
    <w:rsid w:val="00CC0D24"/>
    <w:rsid w:val="00CC4213"/>
    <w:rsid w:val="00CD1A23"/>
    <w:rsid w:val="00CD5797"/>
    <w:rsid w:val="00CD66A9"/>
    <w:rsid w:val="00CE3DA0"/>
    <w:rsid w:val="00CE7195"/>
    <w:rsid w:val="00CE7995"/>
    <w:rsid w:val="00D1491E"/>
    <w:rsid w:val="00D16DBA"/>
    <w:rsid w:val="00D2006D"/>
    <w:rsid w:val="00D2075D"/>
    <w:rsid w:val="00D2361A"/>
    <w:rsid w:val="00D23EF3"/>
    <w:rsid w:val="00D3395B"/>
    <w:rsid w:val="00D36A3F"/>
    <w:rsid w:val="00D4222B"/>
    <w:rsid w:val="00D43DCD"/>
    <w:rsid w:val="00D5716E"/>
    <w:rsid w:val="00D66153"/>
    <w:rsid w:val="00D66896"/>
    <w:rsid w:val="00D709FE"/>
    <w:rsid w:val="00D712DE"/>
    <w:rsid w:val="00D75D23"/>
    <w:rsid w:val="00D76DCC"/>
    <w:rsid w:val="00D77CF9"/>
    <w:rsid w:val="00D86BED"/>
    <w:rsid w:val="00D90DA3"/>
    <w:rsid w:val="00DA037B"/>
    <w:rsid w:val="00DA4A26"/>
    <w:rsid w:val="00DA5CBC"/>
    <w:rsid w:val="00DB1826"/>
    <w:rsid w:val="00DC6887"/>
    <w:rsid w:val="00DC6D57"/>
    <w:rsid w:val="00DD1404"/>
    <w:rsid w:val="00DE51A6"/>
    <w:rsid w:val="00DF1B09"/>
    <w:rsid w:val="00E02396"/>
    <w:rsid w:val="00E049D8"/>
    <w:rsid w:val="00E07FF2"/>
    <w:rsid w:val="00E12658"/>
    <w:rsid w:val="00E12CC4"/>
    <w:rsid w:val="00E2438C"/>
    <w:rsid w:val="00E26DA8"/>
    <w:rsid w:val="00E3440E"/>
    <w:rsid w:val="00E35B35"/>
    <w:rsid w:val="00E43ACD"/>
    <w:rsid w:val="00E45B94"/>
    <w:rsid w:val="00E45F47"/>
    <w:rsid w:val="00E56BA1"/>
    <w:rsid w:val="00E668F5"/>
    <w:rsid w:val="00E67975"/>
    <w:rsid w:val="00E74F0E"/>
    <w:rsid w:val="00E83FD0"/>
    <w:rsid w:val="00E92142"/>
    <w:rsid w:val="00E9709E"/>
    <w:rsid w:val="00E97F82"/>
    <w:rsid w:val="00EA05E8"/>
    <w:rsid w:val="00EA4EFE"/>
    <w:rsid w:val="00EA6646"/>
    <w:rsid w:val="00EB08DF"/>
    <w:rsid w:val="00EB1C0E"/>
    <w:rsid w:val="00EC24C6"/>
    <w:rsid w:val="00EC4A75"/>
    <w:rsid w:val="00ED4255"/>
    <w:rsid w:val="00ED657F"/>
    <w:rsid w:val="00EE4BCA"/>
    <w:rsid w:val="00EE7E30"/>
    <w:rsid w:val="00EF620F"/>
    <w:rsid w:val="00F004B7"/>
    <w:rsid w:val="00F04FDF"/>
    <w:rsid w:val="00F10CE2"/>
    <w:rsid w:val="00F116CD"/>
    <w:rsid w:val="00F12C83"/>
    <w:rsid w:val="00F13F4E"/>
    <w:rsid w:val="00F142B7"/>
    <w:rsid w:val="00F14892"/>
    <w:rsid w:val="00F33E46"/>
    <w:rsid w:val="00F36D17"/>
    <w:rsid w:val="00F44403"/>
    <w:rsid w:val="00F45AE4"/>
    <w:rsid w:val="00F45C04"/>
    <w:rsid w:val="00F46E1E"/>
    <w:rsid w:val="00F55F25"/>
    <w:rsid w:val="00F6188A"/>
    <w:rsid w:val="00F61F49"/>
    <w:rsid w:val="00F70C3C"/>
    <w:rsid w:val="00F735EE"/>
    <w:rsid w:val="00F7586C"/>
    <w:rsid w:val="00F90D15"/>
    <w:rsid w:val="00F95295"/>
    <w:rsid w:val="00FA1E58"/>
    <w:rsid w:val="00FA54CA"/>
    <w:rsid w:val="00FA5F92"/>
    <w:rsid w:val="00FA76AC"/>
    <w:rsid w:val="00FB1D39"/>
    <w:rsid w:val="00FB445E"/>
    <w:rsid w:val="00FB59BC"/>
    <w:rsid w:val="00FB5AE5"/>
    <w:rsid w:val="00FB6AE8"/>
    <w:rsid w:val="00FC0E16"/>
    <w:rsid w:val="00FC21BD"/>
    <w:rsid w:val="00FC4E49"/>
    <w:rsid w:val="00FD0FD4"/>
    <w:rsid w:val="00FE2A96"/>
    <w:rsid w:val="00FE60FF"/>
    <w:rsid w:val="00FF0494"/>
    <w:rsid w:val="00FF3518"/>
    <w:rsid w:val="00FF67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639C53D-BEE2-4773-B404-1520583E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039"/>
    <w:rPr>
      <w:sz w:val="24"/>
      <w:szCs w:val="24"/>
      <w:lang w:val="en-AU"/>
    </w:rPr>
  </w:style>
  <w:style w:type="paragraph" w:styleId="Heading1">
    <w:name w:val="heading 1"/>
    <w:basedOn w:val="Normal"/>
    <w:next w:val="Normal"/>
    <w:link w:val="Heading1Char"/>
    <w:uiPriority w:val="99"/>
    <w:qFormat/>
    <w:rsid w:val="00527039"/>
    <w:pPr>
      <w:keepNext/>
      <w:jc w:val="center"/>
      <w:outlineLvl w:val="0"/>
    </w:pPr>
    <w:rPr>
      <w:b/>
      <w:bCs/>
    </w:rPr>
  </w:style>
  <w:style w:type="paragraph" w:styleId="Heading2">
    <w:name w:val="heading 2"/>
    <w:basedOn w:val="Normal"/>
    <w:next w:val="Normal"/>
    <w:link w:val="Heading2Char"/>
    <w:uiPriority w:val="99"/>
    <w:qFormat/>
    <w:rsid w:val="00527039"/>
    <w:pPr>
      <w:keepNext/>
      <w:outlineLvl w:val="1"/>
    </w:pPr>
    <w:rPr>
      <w:b/>
      <w:bCs/>
    </w:rPr>
  </w:style>
  <w:style w:type="paragraph" w:styleId="Heading3">
    <w:name w:val="heading 3"/>
    <w:basedOn w:val="Normal"/>
    <w:next w:val="Normal"/>
    <w:link w:val="Heading3Char"/>
    <w:uiPriority w:val="99"/>
    <w:qFormat/>
    <w:rsid w:val="00527039"/>
    <w:pPr>
      <w:keepNext/>
      <w:widowControl w:val="0"/>
      <w:tabs>
        <w:tab w:val="left" w:pos="-720"/>
        <w:tab w:val="left" w:pos="720"/>
      </w:tabs>
      <w:suppressAutoHyphens/>
      <w:overflowPunct w:val="0"/>
      <w:autoSpaceDE w:val="0"/>
      <w:autoSpaceDN w:val="0"/>
      <w:adjustRightInd w:val="0"/>
      <w:spacing w:line="240" w:lineRule="atLeast"/>
      <w:jc w:val="both"/>
      <w:textAlignment w:val="baseline"/>
      <w:outlineLvl w:val="2"/>
    </w:pPr>
    <w:rPr>
      <w:spacing w:val="-3"/>
      <w:szCs w:val="20"/>
      <w:lang w:val="en-US"/>
    </w:rPr>
  </w:style>
  <w:style w:type="paragraph" w:styleId="Heading4">
    <w:name w:val="heading 4"/>
    <w:basedOn w:val="Normal"/>
    <w:next w:val="Normal"/>
    <w:link w:val="Heading4Char"/>
    <w:uiPriority w:val="99"/>
    <w:qFormat/>
    <w:rsid w:val="00527039"/>
    <w:pPr>
      <w:keepNext/>
      <w:jc w:val="both"/>
      <w:outlineLvl w:val="3"/>
    </w:pPr>
    <w:rPr>
      <w:b/>
      <w:bCs/>
    </w:rPr>
  </w:style>
  <w:style w:type="paragraph" w:styleId="Heading5">
    <w:name w:val="heading 5"/>
    <w:basedOn w:val="Normal"/>
    <w:next w:val="Normal"/>
    <w:link w:val="Heading5Char"/>
    <w:uiPriority w:val="99"/>
    <w:qFormat/>
    <w:rsid w:val="00527039"/>
    <w:pPr>
      <w:keepNext/>
      <w:ind w:left="5040" w:firstLine="720"/>
      <w:jc w:val="righ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1DC2"/>
    <w:rPr>
      <w:rFonts w:ascii="Cambria" w:eastAsia="Times New Roman" w:hAnsi="Cambria" w:cs="Times New Roman"/>
      <w:b/>
      <w:bCs/>
      <w:kern w:val="32"/>
      <w:sz w:val="32"/>
      <w:szCs w:val="32"/>
      <w:lang w:val="en-AU" w:eastAsia="en-US"/>
    </w:rPr>
  </w:style>
  <w:style w:type="character" w:customStyle="1" w:styleId="Heading2Char">
    <w:name w:val="Heading 2 Char"/>
    <w:link w:val="Heading2"/>
    <w:uiPriority w:val="9"/>
    <w:semiHidden/>
    <w:rsid w:val="00B91DC2"/>
    <w:rPr>
      <w:rFonts w:ascii="Cambria" w:eastAsia="Times New Roman" w:hAnsi="Cambria" w:cs="Times New Roman"/>
      <w:b/>
      <w:bCs/>
      <w:i/>
      <w:iCs/>
      <w:sz w:val="28"/>
      <w:szCs w:val="28"/>
      <w:lang w:val="en-AU" w:eastAsia="en-US"/>
    </w:rPr>
  </w:style>
  <w:style w:type="character" w:customStyle="1" w:styleId="Heading3Char">
    <w:name w:val="Heading 3 Char"/>
    <w:link w:val="Heading3"/>
    <w:uiPriority w:val="9"/>
    <w:semiHidden/>
    <w:rsid w:val="00B91DC2"/>
    <w:rPr>
      <w:rFonts w:ascii="Cambria" w:eastAsia="Times New Roman" w:hAnsi="Cambria" w:cs="Times New Roman"/>
      <w:b/>
      <w:bCs/>
      <w:sz w:val="26"/>
      <w:szCs w:val="26"/>
      <w:lang w:val="en-AU" w:eastAsia="en-US"/>
    </w:rPr>
  </w:style>
  <w:style w:type="character" w:customStyle="1" w:styleId="Heading4Char">
    <w:name w:val="Heading 4 Char"/>
    <w:link w:val="Heading4"/>
    <w:uiPriority w:val="9"/>
    <w:semiHidden/>
    <w:rsid w:val="00B91DC2"/>
    <w:rPr>
      <w:rFonts w:ascii="Calibri" w:eastAsia="Times New Roman" w:hAnsi="Calibri" w:cs="Times New Roman"/>
      <w:b/>
      <w:bCs/>
      <w:sz w:val="28"/>
      <w:szCs w:val="28"/>
      <w:lang w:val="en-AU" w:eastAsia="en-US"/>
    </w:rPr>
  </w:style>
  <w:style w:type="character" w:customStyle="1" w:styleId="Heading5Char">
    <w:name w:val="Heading 5 Char"/>
    <w:link w:val="Heading5"/>
    <w:uiPriority w:val="9"/>
    <w:semiHidden/>
    <w:rsid w:val="00B91DC2"/>
    <w:rPr>
      <w:rFonts w:ascii="Calibri" w:eastAsia="Times New Roman" w:hAnsi="Calibri" w:cs="Times New Roman"/>
      <w:b/>
      <w:bCs/>
      <w:i/>
      <w:iCs/>
      <w:sz w:val="26"/>
      <w:szCs w:val="26"/>
      <w:lang w:val="en-AU" w:eastAsia="en-US"/>
    </w:rPr>
  </w:style>
  <w:style w:type="paragraph" w:styleId="BodyText">
    <w:name w:val="Body Text"/>
    <w:basedOn w:val="Normal"/>
    <w:link w:val="BodyTextChar"/>
    <w:uiPriority w:val="99"/>
    <w:rsid w:val="00527039"/>
    <w:pPr>
      <w:jc w:val="both"/>
    </w:pPr>
  </w:style>
  <w:style w:type="character" w:customStyle="1" w:styleId="BodyTextChar">
    <w:name w:val="Body Text Char"/>
    <w:link w:val="BodyText"/>
    <w:uiPriority w:val="99"/>
    <w:rsid w:val="00B91DC2"/>
    <w:rPr>
      <w:sz w:val="24"/>
      <w:szCs w:val="24"/>
      <w:lang w:val="en-AU" w:eastAsia="en-US"/>
    </w:rPr>
  </w:style>
  <w:style w:type="paragraph" w:styleId="BodyTextIndent">
    <w:name w:val="Body Text Indent"/>
    <w:basedOn w:val="Normal"/>
    <w:link w:val="BodyTextIndentChar"/>
    <w:rsid w:val="00527039"/>
    <w:pPr>
      <w:ind w:left="360"/>
    </w:pPr>
  </w:style>
  <w:style w:type="character" w:customStyle="1" w:styleId="BodyTextIndentChar">
    <w:name w:val="Body Text Indent Char"/>
    <w:link w:val="BodyTextIndent"/>
    <w:rsid w:val="00B91DC2"/>
    <w:rPr>
      <w:sz w:val="24"/>
      <w:szCs w:val="24"/>
      <w:lang w:val="en-AU" w:eastAsia="en-US"/>
    </w:rPr>
  </w:style>
  <w:style w:type="table" w:styleId="TableGrid">
    <w:name w:val="Table Grid"/>
    <w:basedOn w:val="TableNormal"/>
    <w:uiPriority w:val="99"/>
    <w:rsid w:val="00883C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2A4FF4"/>
    <w:pPr>
      <w:ind w:left="720"/>
    </w:pPr>
  </w:style>
  <w:style w:type="character" w:styleId="Hyperlink">
    <w:name w:val="Hyperlink"/>
    <w:uiPriority w:val="99"/>
    <w:rsid w:val="000F4A26"/>
    <w:rPr>
      <w:rFonts w:cs="Times New Roman"/>
      <w:color w:val="0000FF"/>
      <w:u w:val="single"/>
    </w:rPr>
  </w:style>
  <w:style w:type="paragraph" w:styleId="HTMLPreformatted">
    <w:name w:val="HTML Preformatted"/>
    <w:basedOn w:val="Normal"/>
    <w:link w:val="HTMLPreformattedChar"/>
    <w:uiPriority w:val="99"/>
    <w:rsid w:val="008A4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semiHidden/>
    <w:rsid w:val="00B91DC2"/>
    <w:rPr>
      <w:rFonts w:ascii="Courier New" w:hAnsi="Courier New" w:cs="Courier New"/>
      <w:sz w:val="20"/>
      <w:szCs w:val="20"/>
      <w:lang w:val="en-AU" w:eastAsia="en-US"/>
    </w:rPr>
  </w:style>
  <w:style w:type="paragraph" w:styleId="BodyTextIndent2">
    <w:name w:val="Body Text Indent 2"/>
    <w:basedOn w:val="Normal"/>
    <w:link w:val="BodyTextIndent2Char"/>
    <w:uiPriority w:val="99"/>
    <w:semiHidden/>
    <w:unhideWhenUsed/>
    <w:rsid w:val="00F90D15"/>
    <w:pPr>
      <w:spacing w:after="120" w:line="480" w:lineRule="auto"/>
      <w:ind w:left="360"/>
    </w:pPr>
  </w:style>
  <w:style w:type="character" w:customStyle="1" w:styleId="BodyTextIndent2Char">
    <w:name w:val="Body Text Indent 2 Char"/>
    <w:basedOn w:val="DefaultParagraphFont"/>
    <w:link w:val="BodyTextIndent2"/>
    <w:uiPriority w:val="99"/>
    <w:semiHidden/>
    <w:rsid w:val="00F90D15"/>
    <w:rPr>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538638">
      <w:marLeft w:val="0"/>
      <w:marRight w:val="0"/>
      <w:marTop w:val="0"/>
      <w:marBottom w:val="0"/>
      <w:divBdr>
        <w:top w:val="none" w:sz="0" w:space="0" w:color="auto"/>
        <w:left w:val="none" w:sz="0" w:space="0" w:color="auto"/>
        <w:bottom w:val="none" w:sz="0" w:space="0" w:color="auto"/>
        <w:right w:val="none" w:sz="0" w:space="0" w:color="auto"/>
      </w:divBdr>
    </w:div>
    <w:div w:id="1430538642">
      <w:marLeft w:val="0"/>
      <w:marRight w:val="0"/>
      <w:marTop w:val="0"/>
      <w:marBottom w:val="0"/>
      <w:divBdr>
        <w:top w:val="none" w:sz="0" w:space="0" w:color="auto"/>
        <w:left w:val="none" w:sz="0" w:space="0" w:color="auto"/>
        <w:bottom w:val="none" w:sz="0" w:space="0" w:color="auto"/>
        <w:right w:val="none" w:sz="0" w:space="0" w:color="auto"/>
      </w:divBdr>
      <w:divsChild>
        <w:div w:id="1430538647">
          <w:marLeft w:val="0"/>
          <w:marRight w:val="0"/>
          <w:marTop w:val="0"/>
          <w:marBottom w:val="0"/>
          <w:divBdr>
            <w:top w:val="none" w:sz="0" w:space="0" w:color="auto"/>
            <w:left w:val="none" w:sz="0" w:space="0" w:color="auto"/>
            <w:bottom w:val="none" w:sz="0" w:space="0" w:color="auto"/>
            <w:right w:val="none" w:sz="0" w:space="0" w:color="auto"/>
          </w:divBdr>
        </w:div>
        <w:div w:id="1430538649">
          <w:marLeft w:val="0"/>
          <w:marRight w:val="0"/>
          <w:marTop w:val="0"/>
          <w:marBottom w:val="0"/>
          <w:divBdr>
            <w:top w:val="none" w:sz="0" w:space="0" w:color="auto"/>
            <w:left w:val="none" w:sz="0" w:space="0" w:color="auto"/>
            <w:bottom w:val="none" w:sz="0" w:space="0" w:color="auto"/>
            <w:right w:val="none" w:sz="0" w:space="0" w:color="auto"/>
          </w:divBdr>
          <w:divsChild>
            <w:div w:id="1430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8645">
      <w:marLeft w:val="0"/>
      <w:marRight w:val="0"/>
      <w:marTop w:val="0"/>
      <w:marBottom w:val="0"/>
      <w:divBdr>
        <w:top w:val="none" w:sz="0" w:space="0" w:color="auto"/>
        <w:left w:val="none" w:sz="0" w:space="0" w:color="auto"/>
        <w:bottom w:val="none" w:sz="0" w:space="0" w:color="auto"/>
        <w:right w:val="none" w:sz="0" w:space="0" w:color="auto"/>
      </w:divBdr>
      <w:divsChild>
        <w:div w:id="1430538639">
          <w:marLeft w:val="0"/>
          <w:marRight w:val="0"/>
          <w:marTop w:val="0"/>
          <w:marBottom w:val="0"/>
          <w:divBdr>
            <w:top w:val="none" w:sz="0" w:space="0" w:color="auto"/>
            <w:left w:val="none" w:sz="0" w:space="0" w:color="auto"/>
            <w:bottom w:val="none" w:sz="0" w:space="0" w:color="auto"/>
            <w:right w:val="none" w:sz="0" w:space="0" w:color="auto"/>
          </w:divBdr>
        </w:div>
        <w:div w:id="1430538640">
          <w:marLeft w:val="0"/>
          <w:marRight w:val="0"/>
          <w:marTop w:val="0"/>
          <w:marBottom w:val="0"/>
          <w:divBdr>
            <w:top w:val="none" w:sz="0" w:space="0" w:color="auto"/>
            <w:left w:val="none" w:sz="0" w:space="0" w:color="auto"/>
            <w:bottom w:val="none" w:sz="0" w:space="0" w:color="auto"/>
            <w:right w:val="none" w:sz="0" w:space="0" w:color="auto"/>
          </w:divBdr>
        </w:div>
        <w:div w:id="1430538641">
          <w:marLeft w:val="0"/>
          <w:marRight w:val="0"/>
          <w:marTop w:val="0"/>
          <w:marBottom w:val="0"/>
          <w:divBdr>
            <w:top w:val="none" w:sz="0" w:space="0" w:color="auto"/>
            <w:left w:val="none" w:sz="0" w:space="0" w:color="auto"/>
            <w:bottom w:val="none" w:sz="0" w:space="0" w:color="auto"/>
            <w:right w:val="none" w:sz="0" w:space="0" w:color="auto"/>
          </w:divBdr>
        </w:div>
        <w:div w:id="1430538643">
          <w:marLeft w:val="0"/>
          <w:marRight w:val="0"/>
          <w:marTop w:val="0"/>
          <w:marBottom w:val="0"/>
          <w:divBdr>
            <w:top w:val="none" w:sz="0" w:space="0" w:color="auto"/>
            <w:left w:val="none" w:sz="0" w:space="0" w:color="auto"/>
            <w:bottom w:val="none" w:sz="0" w:space="0" w:color="auto"/>
            <w:right w:val="none" w:sz="0" w:space="0" w:color="auto"/>
          </w:divBdr>
        </w:div>
        <w:div w:id="1430538644">
          <w:marLeft w:val="0"/>
          <w:marRight w:val="0"/>
          <w:marTop w:val="0"/>
          <w:marBottom w:val="0"/>
          <w:divBdr>
            <w:top w:val="none" w:sz="0" w:space="0" w:color="auto"/>
            <w:left w:val="none" w:sz="0" w:space="0" w:color="auto"/>
            <w:bottom w:val="none" w:sz="0" w:space="0" w:color="auto"/>
            <w:right w:val="none" w:sz="0" w:space="0" w:color="auto"/>
          </w:divBdr>
        </w:div>
        <w:div w:id="1430538646">
          <w:marLeft w:val="0"/>
          <w:marRight w:val="0"/>
          <w:marTop w:val="0"/>
          <w:marBottom w:val="0"/>
          <w:divBdr>
            <w:top w:val="none" w:sz="0" w:space="0" w:color="auto"/>
            <w:left w:val="none" w:sz="0" w:space="0" w:color="auto"/>
            <w:bottom w:val="none" w:sz="0" w:space="0" w:color="auto"/>
            <w:right w:val="none" w:sz="0" w:space="0" w:color="auto"/>
          </w:divBdr>
        </w:div>
      </w:divsChild>
    </w:div>
    <w:div w:id="1430538648">
      <w:marLeft w:val="0"/>
      <w:marRight w:val="0"/>
      <w:marTop w:val="0"/>
      <w:marBottom w:val="0"/>
      <w:divBdr>
        <w:top w:val="none" w:sz="0" w:space="0" w:color="auto"/>
        <w:left w:val="none" w:sz="0" w:space="0" w:color="auto"/>
        <w:bottom w:val="none" w:sz="0" w:space="0" w:color="auto"/>
        <w:right w:val="none" w:sz="0" w:space="0" w:color="auto"/>
      </w:divBdr>
    </w:div>
    <w:div w:id="14305386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am\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B67F8-8D48-4955-9390-AF6F74DBEA07}">
  <ds:schemaRefs>
    <ds:schemaRef ds:uri="urn:schemas-microsoft-com.VSTO2008Demos.ControlsStorage"/>
  </ds:schemaRefs>
</ds:datastoreItem>
</file>

<file path=customXml/itemProps2.xml><?xml version="1.0" encoding="utf-8"?>
<ds:datastoreItem xmlns:ds="http://schemas.openxmlformats.org/officeDocument/2006/customXml" ds:itemID="{66E15DC6-D728-446D-8EF0-4B5016658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1</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e jjd</dc:creator>
  <cp:lastModifiedBy>admin</cp:lastModifiedBy>
  <cp:revision>3</cp:revision>
  <cp:lastPrinted>2015-12-05T12:36:00Z</cp:lastPrinted>
  <dcterms:created xsi:type="dcterms:W3CDTF">2018-12-17T06:32:00Z</dcterms:created>
  <dcterms:modified xsi:type="dcterms:W3CDTF">2019-01-11T06:37:00Z</dcterms:modified>
</cp:coreProperties>
</file>